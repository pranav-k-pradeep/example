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B8339" w14:textId="77777777" w:rsidR="006D06DE" w:rsidRPr="009149D5" w:rsidRDefault="00310A2E" w:rsidP="00514614">
      <w:pPr>
        <w:shd w:val="clear" w:color="auto" w:fill="FFFFFF" w:themeFill="background1"/>
        <w:tabs>
          <w:tab w:val="left" w:pos="6003"/>
          <w:tab w:val="left" w:pos="9240"/>
        </w:tabs>
        <w:spacing w:after="0" w:line="240" w:lineRule="auto"/>
        <w:ind w:left="-142" w:right="-114"/>
        <w:rPr>
          <w:rFonts w:ascii="Malgun Gothic" w:eastAsia="Malgun Gothic" w:hAnsi="Malgun Gothic"/>
          <w:sz w:val="20"/>
          <w:szCs w:val="20"/>
        </w:rPr>
      </w:pPr>
      <w:r w:rsidRPr="009149D5">
        <w:rPr>
          <w:rFonts w:ascii="Malgun Gothic" w:eastAsia="Malgun Gothic" w:hAnsi="Malgun Gothic"/>
          <w:noProof/>
          <w:sz w:val="20"/>
          <w:szCs w:val="20"/>
        </w:rPr>
        <mc:AlternateContent>
          <mc:Choice Requires="wps">
            <w:drawing>
              <wp:inline distT="0" distB="0" distL="0" distR="0" wp14:anchorId="38C1549F" wp14:editId="297CE0BF">
                <wp:extent cx="7228204" cy="1338579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8204" cy="13385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9E05C" w14:textId="19118952" w:rsidR="006B69F2" w:rsidRPr="009149D5" w:rsidRDefault="002774FB" w:rsidP="005B2821">
                            <w:pPr>
                              <w:shd w:val="clear" w:color="auto" w:fill="E7E6E6" w:themeFill="background2"/>
                              <w:spacing w:line="264" w:lineRule="auto"/>
                              <w:rPr>
                                <w:rFonts w:ascii="Malgun Gothic" w:eastAsia="Malgun Gothic" w:hAnsi="Malgun Gothic" w:cstheme="majorHAnsi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b/>
                                <w:noProof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6B69F2" w:rsidRPr="009149D5">
                              <w:rPr>
                                <w:rFonts w:ascii="Malgun Gothic" w:eastAsia="Malgun Gothic" w:hAnsi="Malgun Gothic" w:cstheme="majorHAnsi"/>
                                <w:b/>
                                <w:noProof/>
                                <w:sz w:val="17"/>
                                <w:szCs w:val="17"/>
                              </w:rPr>
                              <w:t>ACADEMICS</w:t>
                            </w:r>
                          </w:p>
                          <w:tbl>
                            <w:tblPr>
                              <w:tblStyle w:val="TableGridLight"/>
                              <w:tblW w:w="10967" w:type="dxa"/>
                              <w:jc w:val="center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ook w:val="07A0" w:firstRow="1" w:lastRow="0" w:firstColumn="1" w:lastColumn="1" w:noHBand="1" w:noVBand="1"/>
                            </w:tblPr>
                            <w:tblGrid>
                              <w:gridCol w:w="3197"/>
                              <w:gridCol w:w="4498"/>
                              <w:gridCol w:w="1126"/>
                              <w:gridCol w:w="1268"/>
                              <w:gridCol w:w="878"/>
                            </w:tblGrid>
                            <w:tr w:rsidR="006B69F2" w:rsidRPr="009149D5" w14:paraId="39F9F369" w14:textId="77777777" w:rsidTr="002E341C">
                              <w:trPr>
                                <w:trHeight w:val="287"/>
                                <w:jc w:val="center"/>
                              </w:trPr>
                              <w:tc>
                                <w:tcPr>
                                  <w:tcW w:w="3197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F19F596" w14:textId="0B1322FD" w:rsidR="006B69F2" w:rsidRPr="009149D5" w:rsidRDefault="006B69F2" w:rsidP="003729C9">
                                  <w:pPr>
                                    <w:spacing w:line="276" w:lineRule="auto"/>
                                    <w:ind w:left="-165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</w:pPr>
                                  <w:r w:rsidRPr="009149D5"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  <w:t>COURSES</w:t>
                                  </w:r>
                                </w:p>
                              </w:tc>
                              <w:tc>
                                <w:tcPr>
                                  <w:tcW w:w="4498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11EF5662" w14:textId="7DCF23AD" w:rsidR="006B69F2" w:rsidRPr="009149D5" w:rsidRDefault="006B69F2" w:rsidP="002E341C">
                                  <w:pPr>
                                    <w:spacing w:line="276" w:lineRule="auto"/>
                                    <w:ind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</w:pPr>
                                  <w:r w:rsidRPr="009149D5"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5D1ADBE" w14:textId="77777777" w:rsidR="006B69F2" w:rsidRPr="009149D5" w:rsidRDefault="006B69F2" w:rsidP="002E341C">
                                  <w:pPr>
                                    <w:spacing w:line="276" w:lineRule="auto"/>
                                    <w:ind w:left="-113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</w:pPr>
                                  <w:r w:rsidRPr="009149D5"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  <w:t>BOARD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8031814" w14:textId="77777777" w:rsidR="006B69F2" w:rsidRPr="009149D5" w:rsidRDefault="006B69F2" w:rsidP="002E341C">
                                  <w:pPr>
                                    <w:spacing w:line="276" w:lineRule="auto"/>
                                    <w:ind w:left="-106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</w:pPr>
                                  <w:r w:rsidRPr="009149D5"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  <w:t>AGGREGATE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9BFB11A" w14:textId="77777777" w:rsidR="006B69F2" w:rsidRPr="009149D5" w:rsidRDefault="006B69F2" w:rsidP="002E341C">
                                  <w:pPr>
                                    <w:spacing w:line="276" w:lineRule="auto"/>
                                    <w:ind w:left="-108" w:right="-111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</w:pPr>
                                  <w:r w:rsidRPr="009149D5"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color w:val="000000" w:themeColor="text1"/>
                                      <w:sz w:val="16"/>
                                      <w:szCs w:val="14"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 w:rsidR="006B69F2" w:rsidRPr="009149D5" w14:paraId="426F33AA" w14:textId="77777777" w:rsidTr="002774FB">
                              <w:trPr>
                                <w:trHeight w:val="489"/>
                                <w:jc w:val="center"/>
                              </w:trPr>
                              <w:tc>
                                <w:tcPr>
                                  <w:tcW w:w="3197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44FBC921" w14:textId="77777777" w:rsidR="006B69F2" w:rsidRPr="009149D5" w:rsidRDefault="006B69F2" w:rsidP="003729C9">
                                  <w:pPr>
                                    <w:spacing w:line="220" w:lineRule="exact"/>
                                    <w:ind w:left="-165" w:right="-96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149D5"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B.Tech</w:t>
                                  </w:r>
                                  <w:proofErr w:type="spellEnd"/>
                                  <w:proofErr w:type="gramEnd"/>
                                </w:p>
                                <w:p w14:paraId="0A5FC37E" w14:textId="3CA4B727" w:rsidR="006B69F2" w:rsidRPr="009149D5" w:rsidRDefault="00DC6248" w:rsidP="003729C9">
                                  <w:pPr>
                                    <w:spacing w:line="220" w:lineRule="exact"/>
                                    <w:ind w:left="-165" w:right="-96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Computer Science Engineering</w:t>
                                  </w:r>
                                </w:p>
                              </w:tc>
                              <w:tc>
                                <w:tcPr>
                                  <w:tcW w:w="4498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16DB7DB6" w14:textId="77777777" w:rsidR="006B69F2" w:rsidRPr="009149D5" w:rsidRDefault="006B69F2" w:rsidP="00D34B2E">
                                  <w:pPr>
                                    <w:spacing w:line="220" w:lineRule="exact"/>
                                    <w:ind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149D5"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Govt. Model Engineering College, Kochi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7D7266C9" w14:textId="77777777" w:rsidR="006B69F2" w:rsidRPr="009149D5" w:rsidRDefault="006B69F2" w:rsidP="00D34B2E">
                                  <w:pPr>
                                    <w:spacing w:line="220" w:lineRule="exact"/>
                                    <w:ind w:left="-113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149D5"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KTU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28DE2BA6" w14:textId="1F010194" w:rsidR="006B69F2" w:rsidRPr="009149D5" w:rsidRDefault="00DC6248" w:rsidP="007C74D5">
                                  <w:pPr>
                                    <w:spacing w:line="220" w:lineRule="exact"/>
                                    <w:ind w:left="-195" w:right="-94" w:firstLine="195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7.0</w:t>
                                  </w:r>
                                  <w:r w:rsidR="00BA5C9B"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6E3D583E" w14:textId="77777777" w:rsidR="006B69F2" w:rsidRPr="009149D5" w:rsidRDefault="006B69F2" w:rsidP="00D34B2E">
                                  <w:pPr>
                                    <w:spacing w:line="220" w:lineRule="exact"/>
                                    <w:ind w:left="-108" w:right="-111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149D5"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2024</w:t>
                                  </w:r>
                                </w:p>
                              </w:tc>
                            </w:tr>
                            <w:tr w:rsidR="006B69F2" w:rsidRPr="009149D5" w14:paraId="4D51BD11" w14:textId="77777777" w:rsidTr="002774FB">
                              <w:trPr>
                                <w:trHeight w:val="252"/>
                                <w:jc w:val="center"/>
                              </w:trPr>
                              <w:tc>
                                <w:tcPr>
                                  <w:tcW w:w="3197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3F1DE563" w14:textId="77777777" w:rsidR="006B69F2" w:rsidRPr="009149D5" w:rsidRDefault="006B69F2" w:rsidP="003729C9">
                                  <w:pPr>
                                    <w:spacing w:line="220" w:lineRule="exact"/>
                                    <w:ind w:left="-165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149D5"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Class XII</w:t>
                                  </w:r>
                                </w:p>
                              </w:tc>
                              <w:tc>
                                <w:tcPr>
                                  <w:tcW w:w="4498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78F5DEA1" w14:textId="2A5EE2F6" w:rsidR="006B69F2" w:rsidRPr="009149D5" w:rsidRDefault="00DC6248" w:rsidP="005B5A79">
                                  <w:pPr>
                                    <w:spacing w:line="220" w:lineRule="exact"/>
                                    <w:ind w:left="-99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 xml:space="preserve">Kuriakose Elias English Medium School, </w:t>
                                  </w:r>
                                  <w:proofErr w:type="spellStart"/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Mannanam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26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0B6AB443" w14:textId="1CD4BC65" w:rsidR="006B69F2" w:rsidRPr="009149D5" w:rsidRDefault="00DC6248" w:rsidP="00D34B2E">
                                  <w:pPr>
                                    <w:spacing w:line="220" w:lineRule="exact"/>
                                    <w:ind w:left="-113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ISC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179225DD" w14:textId="4EDDFFE7" w:rsidR="006B69F2" w:rsidRPr="009149D5" w:rsidRDefault="00DC6248" w:rsidP="00D34B2E">
                                  <w:pPr>
                                    <w:spacing w:line="220" w:lineRule="exact"/>
                                    <w:ind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87%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5CC3599D" w14:textId="7FF14C7E" w:rsidR="006B69F2" w:rsidRPr="00DC6248" w:rsidRDefault="00DC6248" w:rsidP="00D34B2E">
                                  <w:pPr>
                                    <w:spacing w:line="220" w:lineRule="exact"/>
                                    <w:ind w:left="-108" w:right="-111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2019</w:t>
                                  </w:r>
                                </w:p>
                              </w:tc>
                            </w:tr>
                            <w:tr w:rsidR="006B69F2" w:rsidRPr="009149D5" w14:paraId="41BBD9F3" w14:textId="77777777" w:rsidTr="002774FB">
                              <w:trPr>
                                <w:trHeight w:val="244"/>
                                <w:jc w:val="center"/>
                              </w:trPr>
                              <w:tc>
                                <w:tcPr>
                                  <w:tcW w:w="3197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53CF17A1" w14:textId="77777777" w:rsidR="006B69F2" w:rsidRPr="009149D5" w:rsidRDefault="006B69F2" w:rsidP="003729C9">
                                  <w:pPr>
                                    <w:spacing w:line="220" w:lineRule="exact"/>
                                    <w:ind w:left="-165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 w:rsidRPr="009149D5"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Class X</w:t>
                                  </w:r>
                                </w:p>
                              </w:tc>
                              <w:tc>
                                <w:tcPr>
                                  <w:tcW w:w="4498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4ACA6F41" w14:textId="5B9420BE" w:rsidR="006B69F2" w:rsidRPr="009149D5" w:rsidRDefault="00DC6248" w:rsidP="005B5A79">
                                  <w:pPr>
                                    <w:spacing w:line="220" w:lineRule="exact"/>
                                    <w:ind w:left="-99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 xml:space="preserve">Bishop Moore </w:t>
                                  </w:r>
                                  <w:proofErr w:type="spellStart"/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Vidhyapith</w:t>
                                  </w:r>
                                  <w:proofErr w:type="spellEnd"/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Mavelikara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26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531ADC71" w14:textId="6F20E391" w:rsidR="006B69F2" w:rsidRPr="009149D5" w:rsidRDefault="00DC6248" w:rsidP="00D34B2E">
                                  <w:pPr>
                                    <w:spacing w:line="220" w:lineRule="exact"/>
                                    <w:ind w:left="-113"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ICSE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4887ADFF" w14:textId="1A24536D" w:rsidR="006B69F2" w:rsidRPr="009149D5" w:rsidRDefault="00DC6248" w:rsidP="00D34B2E">
                                  <w:pPr>
                                    <w:spacing w:line="220" w:lineRule="exact"/>
                                    <w:ind w:right="-94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92%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182AEC67" w14:textId="46489553" w:rsidR="006B69F2" w:rsidRPr="009149D5" w:rsidRDefault="00DC6248" w:rsidP="00D34B2E">
                                  <w:pPr>
                                    <w:spacing w:line="220" w:lineRule="exact"/>
                                    <w:ind w:left="-108" w:right="-111"/>
                                    <w:jc w:val="center"/>
                                    <w:rPr>
                                      <w:rFonts w:ascii="Malgun Gothic" w:eastAsia="Malgun Gothic" w:hAnsi="Malgun Gothic" w:cstheme="majorHAnsi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theme="majorHAnsi"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</w:tbl>
                          <w:p w14:paraId="26750625" w14:textId="19103F61" w:rsidR="006B69F2" w:rsidRPr="009149D5" w:rsidRDefault="006B69F2" w:rsidP="006F375E">
                            <w:pPr>
                              <w:spacing w:after="0"/>
                              <w:rPr>
                                <w:rFonts w:ascii="Malgun Gothic" w:eastAsia="Malgun Gothic" w:hAnsi="Malgun Gothic"/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C154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69.15pt;height:10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" filled="f" stroked="f">
                <v:textbox style="mso-fit-shape-to-text:t">
                  <w:txbxContent>
                    <w:p w14:paraId="7329E05C" w14:textId="19118952" w:rsidR="006B69F2" w:rsidRPr="009149D5" w:rsidRDefault="002774FB" w:rsidP="005B2821">
                      <w:pPr>
                        <w:shd w:val="clear" w:color="auto" w:fill="E7E6E6" w:themeFill="background2"/>
                        <w:spacing w:line="264" w:lineRule="auto"/>
                        <w:rPr>
                          <w:rFonts w:ascii="Malgun Gothic" w:eastAsia="Malgun Gothic" w:hAnsi="Malgun Gothic" w:cstheme="majorHAnsi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Malgun Gothic" w:eastAsia="Malgun Gothic" w:hAnsi="Malgun Gothic" w:cstheme="majorHAnsi"/>
                          <w:b/>
                          <w:noProof/>
                          <w:sz w:val="17"/>
                          <w:szCs w:val="17"/>
                        </w:rPr>
                        <w:t xml:space="preserve"> </w:t>
                      </w:r>
                      <w:r w:rsidR="006B69F2" w:rsidRPr="009149D5">
                        <w:rPr>
                          <w:rFonts w:ascii="Malgun Gothic" w:eastAsia="Malgun Gothic" w:hAnsi="Malgun Gothic" w:cstheme="majorHAnsi"/>
                          <w:b/>
                          <w:noProof/>
                          <w:sz w:val="17"/>
                          <w:szCs w:val="17"/>
                        </w:rPr>
                        <w:t>ACADEMICS</w:t>
                      </w:r>
                    </w:p>
                    <w:tbl>
                      <w:tblPr>
                        <w:tblStyle w:val="TableGridLight"/>
                        <w:tblW w:w="10967" w:type="dxa"/>
                        <w:jc w:val="center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ook w:val="07A0" w:firstRow="1" w:lastRow="0" w:firstColumn="1" w:lastColumn="1" w:noHBand="1" w:noVBand="1"/>
                      </w:tblPr>
                      <w:tblGrid>
                        <w:gridCol w:w="3197"/>
                        <w:gridCol w:w="4498"/>
                        <w:gridCol w:w="1126"/>
                        <w:gridCol w:w="1268"/>
                        <w:gridCol w:w="878"/>
                      </w:tblGrid>
                      <w:tr w:rsidR="006B69F2" w:rsidRPr="009149D5" w14:paraId="39F9F369" w14:textId="77777777" w:rsidTr="002E341C">
                        <w:trPr>
                          <w:trHeight w:val="287"/>
                          <w:jc w:val="center"/>
                        </w:trPr>
                        <w:tc>
                          <w:tcPr>
                            <w:tcW w:w="3197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2F19F596" w14:textId="0B1322FD" w:rsidR="006B69F2" w:rsidRPr="009149D5" w:rsidRDefault="006B69F2" w:rsidP="003729C9">
                            <w:pPr>
                              <w:spacing w:line="276" w:lineRule="auto"/>
                              <w:ind w:left="-165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r w:rsidRPr="009149D5"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COURSES</w:t>
                            </w:r>
                          </w:p>
                        </w:tc>
                        <w:tc>
                          <w:tcPr>
                            <w:tcW w:w="4498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11EF5662" w14:textId="7DCF23AD" w:rsidR="006B69F2" w:rsidRPr="009149D5" w:rsidRDefault="006B69F2" w:rsidP="002E341C">
                            <w:pPr>
                              <w:spacing w:line="276" w:lineRule="auto"/>
                              <w:ind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r w:rsidRPr="009149D5"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1126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25D1ADBE" w14:textId="77777777" w:rsidR="006B69F2" w:rsidRPr="009149D5" w:rsidRDefault="006B69F2" w:rsidP="002E341C">
                            <w:pPr>
                              <w:spacing w:line="276" w:lineRule="auto"/>
                              <w:ind w:left="-113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r w:rsidRPr="009149D5"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BOARD</w:t>
                            </w:r>
                          </w:p>
                        </w:tc>
                        <w:tc>
                          <w:tcPr>
                            <w:tcW w:w="1268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78031814" w14:textId="77777777" w:rsidR="006B69F2" w:rsidRPr="009149D5" w:rsidRDefault="006B69F2" w:rsidP="002E341C">
                            <w:pPr>
                              <w:spacing w:line="276" w:lineRule="auto"/>
                              <w:ind w:left="-106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r w:rsidRPr="009149D5"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AGGREGATE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29BFB11A" w14:textId="77777777" w:rsidR="006B69F2" w:rsidRPr="009149D5" w:rsidRDefault="006B69F2" w:rsidP="002E341C">
                            <w:pPr>
                              <w:spacing w:line="276" w:lineRule="auto"/>
                              <w:ind w:left="-108" w:right="-111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r w:rsidRPr="009149D5">
                              <w:rPr>
                                <w:rFonts w:ascii="Malgun Gothic" w:eastAsia="Malgun Gothic" w:hAnsi="Malgun Gothic" w:cstheme="majorHAnsi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YEAR</w:t>
                            </w:r>
                          </w:p>
                        </w:tc>
                      </w:tr>
                      <w:tr w:rsidR="006B69F2" w:rsidRPr="009149D5" w14:paraId="426F33AA" w14:textId="77777777" w:rsidTr="002774FB">
                        <w:trPr>
                          <w:trHeight w:val="489"/>
                          <w:jc w:val="center"/>
                        </w:trPr>
                        <w:tc>
                          <w:tcPr>
                            <w:tcW w:w="3197" w:type="dxa"/>
                            <w:shd w:val="clear" w:color="auto" w:fill="E7E6E6" w:themeFill="background2"/>
                            <w:vAlign w:val="center"/>
                          </w:tcPr>
                          <w:p w14:paraId="44FBC921" w14:textId="77777777" w:rsidR="006B69F2" w:rsidRPr="009149D5" w:rsidRDefault="006B69F2" w:rsidP="003729C9">
                            <w:pPr>
                              <w:spacing w:line="220" w:lineRule="exact"/>
                              <w:ind w:left="-165" w:right="-96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9149D5"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B.Tech</w:t>
                            </w:r>
                            <w:proofErr w:type="spellEnd"/>
                            <w:proofErr w:type="gramEnd"/>
                          </w:p>
                          <w:p w14:paraId="0A5FC37E" w14:textId="3CA4B727" w:rsidR="006B69F2" w:rsidRPr="009149D5" w:rsidRDefault="00DC6248" w:rsidP="003729C9">
                            <w:pPr>
                              <w:spacing w:line="220" w:lineRule="exact"/>
                              <w:ind w:left="-165" w:right="-96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Computer Science Engineering</w:t>
                            </w:r>
                          </w:p>
                        </w:tc>
                        <w:tc>
                          <w:tcPr>
                            <w:tcW w:w="4498" w:type="dxa"/>
                            <w:shd w:val="clear" w:color="auto" w:fill="E7E6E6" w:themeFill="background2"/>
                            <w:vAlign w:val="center"/>
                          </w:tcPr>
                          <w:p w14:paraId="16DB7DB6" w14:textId="77777777" w:rsidR="006B69F2" w:rsidRPr="009149D5" w:rsidRDefault="006B69F2" w:rsidP="00D34B2E">
                            <w:pPr>
                              <w:spacing w:line="220" w:lineRule="exact"/>
                              <w:ind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149D5"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Govt. Model Engineering College, Kochi</w:t>
                            </w:r>
                          </w:p>
                        </w:tc>
                        <w:tc>
                          <w:tcPr>
                            <w:tcW w:w="1126" w:type="dxa"/>
                            <w:shd w:val="clear" w:color="auto" w:fill="E7E6E6" w:themeFill="background2"/>
                            <w:vAlign w:val="center"/>
                          </w:tcPr>
                          <w:p w14:paraId="7D7266C9" w14:textId="77777777" w:rsidR="006B69F2" w:rsidRPr="009149D5" w:rsidRDefault="006B69F2" w:rsidP="00D34B2E">
                            <w:pPr>
                              <w:spacing w:line="220" w:lineRule="exact"/>
                              <w:ind w:left="-113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149D5"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KTU</w:t>
                            </w:r>
                          </w:p>
                        </w:tc>
                        <w:tc>
                          <w:tcPr>
                            <w:tcW w:w="1268" w:type="dxa"/>
                            <w:shd w:val="clear" w:color="auto" w:fill="E7E6E6" w:themeFill="background2"/>
                            <w:vAlign w:val="center"/>
                          </w:tcPr>
                          <w:p w14:paraId="28DE2BA6" w14:textId="1F010194" w:rsidR="006B69F2" w:rsidRPr="009149D5" w:rsidRDefault="00DC6248" w:rsidP="007C74D5">
                            <w:pPr>
                              <w:spacing w:line="220" w:lineRule="exact"/>
                              <w:ind w:left="-195" w:right="-94" w:firstLine="195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7.0</w:t>
                            </w:r>
                            <w:r w:rsidR="00BA5C9B"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E7E6E6" w:themeFill="background2"/>
                            <w:vAlign w:val="center"/>
                          </w:tcPr>
                          <w:p w14:paraId="6E3D583E" w14:textId="77777777" w:rsidR="006B69F2" w:rsidRPr="009149D5" w:rsidRDefault="006B69F2" w:rsidP="00D34B2E">
                            <w:pPr>
                              <w:spacing w:line="220" w:lineRule="exact"/>
                              <w:ind w:left="-108" w:right="-111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149D5"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2024</w:t>
                            </w:r>
                          </w:p>
                        </w:tc>
                      </w:tr>
                      <w:tr w:rsidR="006B69F2" w:rsidRPr="009149D5" w14:paraId="4D51BD11" w14:textId="77777777" w:rsidTr="002774FB">
                        <w:trPr>
                          <w:trHeight w:val="252"/>
                          <w:jc w:val="center"/>
                        </w:trPr>
                        <w:tc>
                          <w:tcPr>
                            <w:tcW w:w="3197" w:type="dxa"/>
                            <w:shd w:val="clear" w:color="auto" w:fill="E7E6E6" w:themeFill="background2"/>
                            <w:vAlign w:val="center"/>
                          </w:tcPr>
                          <w:p w14:paraId="3F1DE563" w14:textId="77777777" w:rsidR="006B69F2" w:rsidRPr="009149D5" w:rsidRDefault="006B69F2" w:rsidP="003729C9">
                            <w:pPr>
                              <w:spacing w:line="220" w:lineRule="exact"/>
                              <w:ind w:left="-165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149D5"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Class XII</w:t>
                            </w:r>
                          </w:p>
                        </w:tc>
                        <w:tc>
                          <w:tcPr>
                            <w:tcW w:w="4498" w:type="dxa"/>
                            <w:shd w:val="clear" w:color="auto" w:fill="E7E6E6" w:themeFill="background2"/>
                            <w:vAlign w:val="center"/>
                          </w:tcPr>
                          <w:p w14:paraId="78F5DEA1" w14:textId="2A5EE2F6" w:rsidR="006B69F2" w:rsidRPr="009149D5" w:rsidRDefault="00DC6248" w:rsidP="005B5A79">
                            <w:pPr>
                              <w:spacing w:line="220" w:lineRule="exact"/>
                              <w:ind w:left="-99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Kuriakose Elias English Medium School,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Mannanam</w:t>
                            </w:r>
                            <w:proofErr w:type="spellEnd"/>
                          </w:p>
                        </w:tc>
                        <w:tc>
                          <w:tcPr>
                            <w:tcW w:w="1126" w:type="dxa"/>
                            <w:shd w:val="clear" w:color="auto" w:fill="E7E6E6" w:themeFill="background2"/>
                            <w:vAlign w:val="center"/>
                          </w:tcPr>
                          <w:p w14:paraId="0B6AB443" w14:textId="1CD4BC65" w:rsidR="006B69F2" w:rsidRPr="009149D5" w:rsidRDefault="00DC6248" w:rsidP="00D34B2E">
                            <w:pPr>
                              <w:spacing w:line="220" w:lineRule="exact"/>
                              <w:ind w:left="-113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ISC</w:t>
                            </w:r>
                          </w:p>
                        </w:tc>
                        <w:tc>
                          <w:tcPr>
                            <w:tcW w:w="1268" w:type="dxa"/>
                            <w:shd w:val="clear" w:color="auto" w:fill="E7E6E6" w:themeFill="background2"/>
                            <w:vAlign w:val="center"/>
                          </w:tcPr>
                          <w:p w14:paraId="179225DD" w14:textId="4EDDFFE7" w:rsidR="006B69F2" w:rsidRPr="009149D5" w:rsidRDefault="00DC6248" w:rsidP="00D34B2E">
                            <w:pPr>
                              <w:spacing w:line="220" w:lineRule="exact"/>
                              <w:ind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87%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E7E6E6" w:themeFill="background2"/>
                            <w:vAlign w:val="center"/>
                          </w:tcPr>
                          <w:p w14:paraId="5CC3599D" w14:textId="7FF14C7E" w:rsidR="006B69F2" w:rsidRPr="00DC6248" w:rsidRDefault="00DC6248" w:rsidP="00D34B2E">
                            <w:pPr>
                              <w:spacing w:line="220" w:lineRule="exact"/>
                              <w:ind w:left="-108" w:right="-111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2019</w:t>
                            </w:r>
                          </w:p>
                        </w:tc>
                      </w:tr>
                      <w:tr w:rsidR="006B69F2" w:rsidRPr="009149D5" w14:paraId="41BBD9F3" w14:textId="77777777" w:rsidTr="002774FB">
                        <w:trPr>
                          <w:trHeight w:val="244"/>
                          <w:jc w:val="center"/>
                        </w:trPr>
                        <w:tc>
                          <w:tcPr>
                            <w:tcW w:w="3197" w:type="dxa"/>
                            <w:shd w:val="clear" w:color="auto" w:fill="E7E6E6" w:themeFill="background2"/>
                            <w:vAlign w:val="center"/>
                          </w:tcPr>
                          <w:p w14:paraId="53CF17A1" w14:textId="77777777" w:rsidR="006B69F2" w:rsidRPr="009149D5" w:rsidRDefault="006B69F2" w:rsidP="003729C9">
                            <w:pPr>
                              <w:spacing w:line="220" w:lineRule="exact"/>
                              <w:ind w:left="-165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9149D5"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Class X</w:t>
                            </w:r>
                          </w:p>
                        </w:tc>
                        <w:tc>
                          <w:tcPr>
                            <w:tcW w:w="4498" w:type="dxa"/>
                            <w:shd w:val="clear" w:color="auto" w:fill="E7E6E6" w:themeFill="background2"/>
                            <w:vAlign w:val="center"/>
                          </w:tcPr>
                          <w:p w14:paraId="4ACA6F41" w14:textId="5B9420BE" w:rsidR="006B69F2" w:rsidRPr="009149D5" w:rsidRDefault="00DC6248" w:rsidP="005B5A79">
                            <w:pPr>
                              <w:spacing w:line="220" w:lineRule="exact"/>
                              <w:ind w:left="-99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Bishop Moore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Vidhyapith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Mavelikara</w:t>
                            </w:r>
                            <w:proofErr w:type="spellEnd"/>
                          </w:p>
                        </w:tc>
                        <w:tc>
                          <w:tcPr>
                            <w:tcW w:w="1126" w:type="dxa"/>
                            <w:shd w:val="clear" w:color="auto" w:fill="E7E6E6" w:themeFill="background2"/>
                            <w:vAlign w:val="center"/>
                          </w:tcPr>
                          <w:p w14:paraId="531ADC71" w14:textId="6F20E391" w:rsidR="006B69F2" w:rsidRPr="009149D5" w:rsidRDefault="00DC6248" w:rsidP="00D34B2E">
                            <w:pPr>
                              <w:spacing w:line="220" w:lineRule="exact"/>
                              <w:ind w:left="-113"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ICSE</w:t>
                            </w:r>
                          </w:p>
                        </w:tc>
                        <w:tc>
                          <w:tcPr>
                            <w:tcW w:w="1268" w:type="dxa"/>
                            <w:shd w:val="clear" w:color="auto" w:fill="E7E6E6" w:themeFill="background2"/>
                            <w:vAlign w:val="center"/>
                          </w:tcPr>
                          <w:p w14:paraId="4887ADFF" w14:textId="1A24536D" w:rsidR="006B69F2" w:rsidRPr="009149D5" w:rsidRDefault="00DC6248" w:rsidP="00D34B2E">
                            <w:pPr>
                              <w:spacing w:line="220" w:lineRule="exact"/>
                              <w:ind w:right="-94"/>
                              <w:jc w:val="center"/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92%</w:t>
                            </w:r>
                          </w:p>
                        </w:tc>
                        <w:tc>
                          <w:tcPr>
                            <w:tcW w:w="878" w:type="dxa"/>
                            <w:shd w:val="clear" w:color="auto" w:fill="E7E6E6" w:themeFill="background2"/>
                            <w:vAlign w:val="center"/>
                          </w:tcPr>
                          <w:p w14:paraId="182AEC67" w14:textId="46489553" w:rsidR="006B69F2" w:rsidRPr="009149D5" w:rsidRDefault="00DC6248" w:rsidP="00D34B2E">
                            <w:pPr>
                              <w:spacing w:line="220" w:lineRule="exact"/>
                              <w:ind w:left="-108" w:right="-111"/>
                              <w:jc w:val="center"/>
                              <w:rPr>
                                <w:rFonts w:ascii="Malgun Gothic" w:eastAsia="Malgun Gothic" w:hAnsi="Malgun Gothic" w:cstheme="majorHAnsi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lgun Gothic" w:eastAsia="Malgun Gothic" w:hAnsi="Malgun Gothic" w:cstheme="majorHAnsi"/>
                                <w:color w:val="000000" w:themeColor="text1"/>
                                <w:sz w:val="15"/>
                                <w:szCs w:val="15"/>
                              </w:rPr>
                              <w:t>2017</w:t>
                            </w:r>
                          </w:p>
                        </w:tc>
                      </w:tr>
                    </w:tbl>
                    <w:p w14:paraId="26750625" w14:textId="19103F61" w:rsidR="006B69F2" w:rsidRPr="009149D5" w:rsidRDefault="006B69F2" w:rsidP="006F375E">
                      <w:pPr>
                        <w:spacing w:after="0"/>
                        <w:rPr>
                          <w:rFonts w:ascii="Malgun Gothic" w:eastAsia="Malgun Gothic" w:hAnsi="Malgun Gothic"/>
                          <w:sz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ACC75D" w14:textId="50CDCC87" w:rsidR="008E63A4" w:rsidRPr="009149D5" w:rsidRDefault="002774FB" w:rsidP="00514614">
      <w:pPr>
        <w:shd w:val="clear" w:color="auto" w:fill="E7E6E6" w:themeFill="background2"/>
        <w:tabs>
          <w:tab w:val="right" w:pos="10915"/>
        </w:tabs>
        <w:spacing w:after="160" w:line="240" w:lineRule="auto"/>
        <w:rPr>
          <w:rFonts w:ascii="Malgun Gothic" w:eastAsia="Malgun Gothic" w:hAnsi="Malgun Gothic" w:cstheme="majorHAnsi"/>
          <w:b/>
          <w:sz w:val="17"/>
          <w:szCs w:val="17"/>
        </w:rPr>
      </w:pPr>
      <w:r>
        <w:rPr>
          <w:rFonts w:ascii="Malgun Gothic" w:eastAsia="Malgun Gothic" w:hAnsi="Malgun Gothic" w:cstheme="majorHAnsi"/>
          <w:b/>
          <w:noProof/>
          <w:sz w:val="17"/>
          <w:szCs w:val="17"/>
        </w:rPr>
        <w:t xml:space="preserve"> </w:t>
      </w:r>
      <w:r w:rsidR="008E63A4" w:rsidRPr="009149D5">
        <w:rPr>
          <w:rFonts w:ascii="Malgun Gothic" w:eastAsia="Malgun Gothic" w:hAnsi="Malgun Gothic" w:cstheme="majorHAnsi"/>
          <w:b/>
          <w:noProof/>
          <w:sz w:val="17"/>
          <w:szCs w:val="17"/>
        </w:rPr>
        <w:t>SKILLS</w:t>
      </w:r>
      <w:r w:rsidR="008E63A4" w:rsidRPr="009149D5">
        <w:rPr>
          <w:rFonts w:ascii="Malgun Gothic" w:eastAsia="Malgun Gothic" w:hAnsi="Malgun Gothic" w:cstheme="majorHAnsi"/>
          <w:b/>
          <w:sz w:val="17"/>
          <w:szCs w:val="17"/>
        </w:rPr>
        <w:t xml:space="preserve"> &amp; INTERESTS</w:t>
      </w:r>
      <w:r w:rsidR="008E63A4" w:rsidRPr="009149D5">
        <w:rPr>
          <w:rFonts w:ascii="Malgun Gothic" w:eastAsia="Malgun Gothic" w:hAnsi="Malgun Gothic" w:cstheme="majorHAnsi"/>
          <w:b/>
          <w:sz w:val="17"/>
          <w:szCs w:val="17"/>
        </w:rPr>
        <w:tab/>
      </w:r>
    </w:p>
    <w:p w14:paraId="046912D4" w14:textId="3F553BA3" w:rsidR="008E63A4" w:rsidRPr="00340671" w:rsidRDefault="008E63A4" w:rsidP="00D34B2E">
      <w:pPr>
        <w:pStyle w:val="ListParagraph"/>
        <w:numPr>
          <w:ilvl w:val="0"/>
          <w:numId w:val="1"/>
        </w:numPr>
        <w:spacing w:after="0" w:line="220" w:lineRule="exact"/>
        <w:ind w:left="714" w:hanging="357"/>
        <w:rPr>
          <w:rFonts w:ascii="Malgun Gothic" w:eastAsia="Malgun Gothic" w:hAnsi="Malgun Gothic" w:cstheme="majorHAnsi"/>
          <w:b/>
          <w:sz w:val="16"/>
          <w:szCs w:val="16"/>
        </w:rPr>
      </w:pPr>
      <w:r w:rsidRPr="00340671">
        <w:rPr>
          <w:rFonts w:ascii="Malgun Gothic" w:eastAsia="Malgun Gothic" w:hAnsi="Malgun Gothic" w:cstheme="majorHAnsi"/>
          <w:b/>
          <w:sz w:val="16"/>
          <w:szCs w:val="16"/>
        </w:rPr>
        <w:t xml:space="preserve">Technical Skills: </w:t>
      </w:r>
      <w:r w:rsidR="000D7F46">
        <w:rPr>
          <w:rFonts w:ascii="Malgun Gothic" w:eastAsia="Malgun Gothic" w:hAnsi="Malgun Gothic" w:cstheme="majorHAnsi"/>
          <w:bCs/>
          <w:sz w:val="16"/>
          <w:szCs w:val="16"/>
        </w:rPr>
        <w:t>C++</w:t>
      </w:r>
      <w:r w:rsidR="00B81952">
        <w:rPr>
          <w:rFonts w:ascii="Malgun Gothic" w:eastAsia="Malgun Gothic" w:hAnsi="Malgun Gothic" w:cstheme="majorHAnsi"/>
          <w:bCs/>
          <w:sz w:val="16"/>
          <w:szCs w:val="16"/>
        </w:rPr>
        <w:t>, Python,</w:t>
      </w:r>
      <w:r w:rsidR="00B81952">
        <w:rPr>
          <w:rFonts w:ascii="Malgun Gothic" w:eastAsia="Malgun Gothic" w:hAnsi="Malgun Gothic" w:cstheme="majorHAnsi"/>
          <w:bCs/>
          <w:sz w:val="16"/>
          <w:szCs w:val="16"/>
        </w:rPr>
        <w:t xml:space="preserve"> </w:t>
      </w:r>
      <w:r w:rsidR="00B81952">
        <w:rPr>
          <w:rFonts w:ascii="Malgun Gothic" w:eastAsia="Malgun Gothic" w:hAnsi="Malgun Gothic" w:cstheme="majorHAnsi"/>
          <w:bCs/>
          <w:sz w:val="16"/>
          <w:szCs w:val="16"/>
        </w:rPr>
        <w:t>React, HTML,</w:t>
      </w:r>
      <w:r w:rsidR="00B81952">
        <w:rPr>
          <w:rFonts w:ascii="Malgun Gothic" w:eastAsia="Malgun Gothic" w:hAnsi="Malgun Gothic" w:cstheme="majorHAnsi"/>
          <w:bCs/>
          <w:sz w:val="16"/>
          <w:szCs w:val="16"/>
        </w:rPr>
        <w:t xml:space="preserve"> </w:t>
      </w:r>
      <w:r w:rsidR="00B81952">
        <w:rPr>
          <w:rFonts w:ascii="Malgun Gothic" w:eastAsia="Malgun Gothic" w:hAnsi="Malgun Gothic" w:cstheme="majorHAnsi"/>
          <w:bCs/>
          <w:sz w:val="16"/>
          <w:szCs w:val="16"/>
        </w:rPr>
        <w:t>CSS</w:t>
      </w:r>
      <w:r w:rsidR="00B81952">
        <w:rPr>
          <w:rFonts w:ascii="Malgun Gothic" w:eastAsia="Malgun Gothic" w:hAnsi="Malgun Gothic" w:cstheme="majorHAnsi"/>
          <w:bCs/>
          <w:sz w:val="16"/>
          <w:szCs w:val="16"/>
        </w:rPr>
        <w:t xml:space="preserve">, </w:t>
      </w:r>
      <w:r w:rsidR="00B81952">
        <w:rPr>
          <w:rFonts w:ascii="Malgun Gothic" w:eastAsia="Malgun Gothic" w:hAnsi="Malgun Gothic" w:cstheme="majorHAnsi"/>
          <w:bCs/>
          <w:sz w:val="16"/>
          <w:szCs w:val="16"/>
        </w:rPr>
        <w:t>Bootstrap CSS, Java Script</w:t>
      </w:r>
    </w:p>
    <w:p w14:paraId="4E0412E6" w14:textId="7E9796F2" w:rsidR="008E63A4" w:rsidRPr="00340671" w:rsidRDefault="008E63A4" w:rsidP="00D34B2E">
      <w:pPr>
        <w:pStyle w:val="ListParagraph"/>
        <w:numPr>
          <w:ilvl w:val="0"/>
          <w:numId w:val="1"/>
        </w:numPr>
        <w:spacing w:after="0" w:line="220" w:lineRule="exact"/>
        <w:ind w:left="714" w:hanging="357"/>
        <w:rPr>
          <w:rFonts w:ascii="Malgun Gothic" w:eastAsia="Malgun Gothic" w:hAnsi="Malgun Gothic" w:cstheme="majorHAnsi"/>
          <w:b/>
          <w:sz w:val="16"/>
          <w:szCs w:val="16"/>
        </w:rPr>
      </w:pPr>
      <w:r w:rsidRPr="00340671">
        <w:rPr>
          <w:rFonts w:ascii="Malgun Gothic" w:eastAsia="Malgun Gothic" w:hAnsi="Malgun Gothic" w:cstheme="majorHAnsi"/>
          <w:b/>
          <w:sz w:val="16"/>
          <w:szCs w:val="16"/>
        </w:rPr>
        <w:t>Areas of Interests:</w:t>
      </w:r>
      <w:r w:rsidR="00C81A5B" w:rsidRPr="00340671">
        <w:rPr>
          <w:rFonts w:ascii="Malgun Gothic" w:eastAsia="Malgun Gothic" w:hAnsi="Malgun Gothic" w:cstheme="majorHAnsi"/>
          <w:b/>
          <w:sz w:val="16"/>
          <w:szCs w:val="16"/>
        </w:rPr>
        <w:t xml:space="preserve"> </w:t>
      </w:r>
      <w:r w:rsidR="00DC6248">
        <w:rPr>
          <w:rFonts w:ascii="Malgun Gothic" w:eastAsia="Malgun Gothic" w:hAnsi="Malgun Gothic" w:cstheme="majorHAnsi"/>
          <w:bCs/>
          <w:sz w:val="16"/>
          <w:szCs w:val="16"/>
        </w:rPr>
        <w:t>Machine Learning, Web development</w:t>
      </w:r>
    </w:p>
    <w:p w14:paraId="0D55F120" w14:textId="36BA2A84" w:rsidR="008E63A4" w:rsidRPr="00340671" w:rsidRDefault="008E63A4" w:rsidP="00D34B2E">
      <w:pPr>
        <w:pStyle w:val="ListParagraph"/>
        <w:numPr>
          <w:ilvl w:val="0"/>
          <w:numId w:val="1"/>
        </w:numPr>
        <w:spacing w:after="0" w:line="220" w:lineRule="exact"/>
        <w:ind w:left="714" w:hanging="357"/>
        <w:rPr>
          <w:rFonts w:ascii="Malgun Gothic" w:eastAsia="Malgun Gothic" w:hAnsi="Malgun Gothic" w:cstheme="majorHAnsi"/>
          <w:b/>
          <w:sz w:val="16"/>
          <w:szCs w:val="16"/>
        </w:rPr>
      </w:pPr>
      <w:r w:rsidRPr="00340671">
        <w:rPr>
          <w:rFonts w:ascii="Malgun Gothic" w:eastAsia="Malgun Gothic" w:hAnsi="Malgun Gothic" w:cstheme="majorHAnsi"/>
          <w:b/>
          <w:sz w:val="16"/>
          <w:szCs w:val="16"/>
        </w:rPr>
        <w:t xml:space="preserve">Operating Systems: </w:t>
      </w:r>
      <w:r w:rsidR="00DC6248">
        <w:rPr>
          <w:rFonts w:ascii="Malgun Gothic" w:eastAsia="Malgun Gothic" w:hAnsi="Malgun Gothic" w:cstheme="majorHAnsi"/>
          <w:bCs/>
          <w:sz w:val="16"/>
          <w:szCs w:val="16"/>
        </w:rPr>
        <w:t xml:space="preserve">Windows, Linux, </w:t>
      </w:r>
      <w:proofErr w:type="spellStart"/>
      <w:r w:rsidR="00DC6248">
        <w:rPr>
          <w:rFonts w:ascii="Malgun Gothic" w:eastAsia="Malgun Gothic" w:hAnsi="Malgun Gothic" w:cstheme="majorHAnsi"/>
          <w:bCs/>
          <w:sz w:val="16"/>
          <w:szCs w:val="16"/>
        </w:rPr>
        <w:t>MacOs</w:t>
      </w:r>
      <w:proofErr w:type="spellEnd"/>
    </w:p>
    <w:p w14:paraId="35101DDC" w14:textId="70610191" w:rsidR="008E63A4" w:rsidRPr="00340671" w:rsidRDefault="008E63A4" w:rsidP="00D34B2E">
      <w:pPr>
        <w:pStyle w:val="ListParagraph"/>
        <w:numPr>
          <w:ilvl w:val="0"/>
          <w:numId w:val="1"/>
        </w:numPr>
        <w:spacing w:after="0" w:line="220" w:lineRule="exact"/>
        <w:ind w:left="714" w:right="-241" w:hanging="357"/>
        <w:rPr>
          <w:rFonts w:ascii="Malgun Gothic" w:eastAsia="Malgun Gothic" w:hAnsi="Malgun Gothic" w:cstheme="majorHAnsi"/>
          <w:b/>
          <w:sz w:val="16"/>
          <w:szCs w:val="16"/>
        </w:rPr>
      </w:pPr>
      <w:r w:rsidRPr="00340671">
        <w:rPr>
          <w:rFonts w:ascii="Malgun Gothic" w:eastAsia="Malgun Gothic" w:hAnsi="Malgun Gothic" w:cstheme="majorHAnsi"/>
          <w:b/>
          <w:sz w:val="16"/>
          <w:szCs w:val="16"/>
        </w:rPr>
        <w:t xml:space="preserve">Soft Skills: </w:t>
      </w:r>
      <w:r w:rsidR="00DC6248">
        <w:rPr>
          <w:rFonts w:ascii="Malgun Gothic" w:eastAsia="Malgun Gothic" w:hAnsi="Malgun Gothic" w:cstheme="majorHAnsi"/>
          <w:bCs/>
          <w:sz w:val="16"/>
          <w:szCs w:val="16"/>
        </w:rPr>
        <w:t>Communication skills, Adaptability, Teamwork, Self Confidence, Leadership, Flexibility</w:t>
      </w:r>
    </w:p>
    <w:p w14:paraId="4EAFB74A" w14:textId="38C25EAF" w:rsidR="009E069A" w:rsidRPr="009149D5" w:rsidRDefault="002774FB" w:rsidP="00514614">
      <w:pPr>
        <w:shd w:val="clear" w:color="auto" w:fill="E7E6E6" w:themeFill="background2"/>
        <w:spacing w:before="120" w:after="160" w:line="240" w:lineRule="auto"/>
        <w:rPr>
          <w:rFonts w:ascii="Malgun Gothic" w:eastAsia="Malgun Gothic" w:hAnsi="Malgun Gothic" w:cstheme="majorHAnsi"/>
          <w:b/>
          <w:sz w:val="17"/>
          <w:szCs w:val="17"/>
        </w:rPr>
      </w:pPr>
      <w:r>
        <w:rPr>
          <w:rFonts w:ascii="Malgun Gothic" w:eastAsia="Malgun Gothic" w:hAnsi="Malgun Gothic" w:cstheme="majorHAnsi"/>
          <w:b/>
          <w:sz w:val="17"/>
          <w:szCs w:val="17"/>
        </w:rPr>
        <w:t xml:space="preserve"> </w:t>
      </w:r>
      <w:r w:rsidR="009E069A" w:rsidRPr="009149D5">
        <w:rPr>
          <w:rFonts w:ascii="Malgun Gothic" w:eastAsia="Malgun Gothic" w:hAnsi="Malgun Gothic" w:cstheme="majorHAnsi"/>
          <w:b/>
          <w:sz w:val="17"/>
          <w:szCs w:val="17"/>
        </w:rPr>
        <w:t>PROFESSIONAL EXPERIENCE</w:t>
      </w:r>
    </w:p>
    <w:p w14:paraId="13B73D9D" w14:textId="497759BE" w:rsidR="00224273" w:rsidRPr="00340671" w:rsidRDefault="009E069A" w:rsidP="00D34B2E">
      <w:pPr>
        <w:numPr>
          <w:ilvl w:val="0"/>
          <w:numId w:val="1"/>
        </w:numPr>
        <w:spacing w:after="0" w:line="220" w:lineRule="exact"/>
        <w:rPr>
          <w:rFonts w:ascii="Malgun Gothic" w:eastAsia="Malgun Gothic" w:hAnsi="Malgun Gothic" w:cstheme="majorHAnsi"/>
          <w:b/>
          <w:sz w:val="16"/>
          <w:szCs w:val="14"/>
        </w:rPr>
      </w:pPr>
      <w:r w:rsidRPr="00715582">
        <w:rPr>
          <w:rFonts w:ascii="Malgun Gothic" w:eastAsia="Malgun Gothic" w:hAnsi="Malgun Gothic" w:cstheme="majorHAnsi"/>
          <w:b/>
          <w:sz w:val="16"/>
          <w:szCs w:val="14"/>
        </w:rPr>
        <w:t xml:space="preserve"> </w:t>
      </w:r>
      <w:r w:rsidR="00224273">
        <w:rPr>
          <w:rFonts w:ascii="Malgun Gothic" w:eastAsia="Malgun Gothic" w:hAnsi="Malgun Gothic" w:cstheme="majorHAnsi"/>
          <w:b/>
          <w:sz w:val="16"/>
          <w:szCs w:val="14"/>
        </w:rPr>
        <w:t>Company</w:t>
      </w:r>
      <w:r w:rsidR="00224273" w:rsidRPr="00340671">
        <w:rPr>
          <w:rFonts w:ascii="Malgun Gothic" w:eastAsia="Malgun Gothic" w:hAnsi="Malgun Gothic" w:cstheme="majorHAnsi"/>
          <w:b/>
          <w:sz w:val="16"/>
          <w:szCs w:val="14"/>
        </w:rPr>
        <w:t xml:space="preserve">: </w:t>
      </w:r>
      <w:proofErr w:type="spellStart"/>
      <w:r w:rsidR="00DC6248">
        <w:rPr>
          <w:rFonts w:ascii="Malgun Gothic" w:eastAsia="Malgun Gothic" w:hAnsi="Malgun Gothic" w:cstheme="majorHAnsi"/>
          <w:bCs/>
          <w:sz w:val="16"/>
          <w:szCs w:val="14"/>
        </w:rPr>
        <w:t>Thinkpalm</w:t>
      </w:r>
      <w:proofErr w:type="spellEnd"/>
      <w:r w:rsidR="00DC6248">
        <w:rPr>
          <w:rFonts w:ascii="Malgun Gothic" w:eastAsia="Malgun Gothic" w:hAnsi="Malgun Gothic" w:cstheme="majorHAnsi"/>
          <w:bCs/>
          <w:sz w:val="16"/>
          <w:szCs w:val="14"/>
        </w:rPr>
        <w:t xml:space="preserve"> Technologies</w:t>
      </w:r>
    </w:p>
    <w:tbl>
      <w:tblPr>
        <w:tblStyle w:val="TableGrid"/>
        <w:tblW w:w="10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9"/>
        <w:gridCol w:w="1806"/>
        <w:gridCol w:w="2729"/>
      </w:tblGrid>
      <w:tr w:rsidR="005B5A79" w:rsidRPr="00723D15" w14:paraId="560839E0" w14:textId="77777777" w:rsidTr="00B80FB7">
        <w:tc>
          <w:tcPr>
            <w:tcW w:w="5849" w:type="dxa"/>
          </w:tcPr>
          <w:p w14:paraId="252F2728" w14:textId="70C2DF0D" w:rsidR="005B5A79" w:rsidRPr="00893F98" w:rsidRDefault="005B5A79" w:rsidP="00D34B2E">
            <w:pPr>
              <w:spacing w:line="220" w:lineRule="exact"/>
              <w:ind w:left="1332" w:right="-108" w:hanging="360"/>
              <w:rPr>
                <w:rFonts w:ascii="Malgun Gothic" w:eastAsia="Malgun Gothic" w:hAnsi="Malgun Gothic"/>
                <w:b/>
                <w:sz w:val="16"/>
                <w:szCs w:val="16"/>
              </w:rPr>
            </w:pPr>
            <w:r w:rsidRPr="00893F98">
              <w:rPr>
                <w:rFonts w:ascii="Malgun Gothic" w:eastAsia="Malgun Gothic" w:hAnsi="Malgun Gothic"/>
                <w:b/>
                <w:sz w:val="16"/>
                <w:szCs w:val="16"/>
              </w:rPr>
              <w:t>Role:</w:t>
            </w: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 </w:t>
            </w:r>
            <w:r w:rsidR="00DC6248">
              <w:rPr>
                <w:rFonts w:ascii="Malgun Gothic" w:eastAsia="Malgun Gothic" w:hAnsi="Malgun Gothic"/>
                <w:bCs/>
                <w:sz w:val="16"/>
                <w:szCs w:val="16"/>
              </w:rPr>
              <w:t>Intern</w:t>
            </w:r>
          </w:p>
        </w:tc>
        <w:tc>
          <w:tcPr>
            <w:tcW w:w="1806" w:type="dxa"/>
          </w:tcPr>
          <w:p w14:paraId="299514F0" w14:textId="77777777" w:rsidR="005B5A79" w:rsidRPr="00893F98" w:rsidRDefault="005B5A79" w:rsidP="00D34B2E">
            <w:pPr>
              <w:spacing w:line="220" w:lineRule="exact"/>
              <w:ind w:left="792" w:right="-108" w:hanging="720"/>
              <w:rPr>
                <w:rFonts w:ascii="Malgun Gothic" w:eastAsia="Malgun Gothic" w:hAnsi="Malgun Gothic"/>
                <w:b/>
                <w:sz w:val="16"/>
                <w:szCs w:val="16"/>
              </w:rPr>
            </w:pPr>
          </w:p>
        </w:tc>
        <w:tc>
          <w:tcPr>
            <w:tcW w:w="2729" w:type="dxa"/>
          </w:tcPr>
          <w:p w14:paraId="1CFDF762" w14:textId="2E7F0B75" w:rsidR="005B5A79" w:rsidRPr="00893F98" w:rsidRDefault="005B5A79" w:rsidP="00B80FB7">
            <w:pPr>
              <w:spacing w:line="220" w:lineRule="exact"/>
              <w:ind w:right="-108" w:hanging="30"/>
              <w:rPr>
                <w:rFonts w:ascii="Malgun Gothic" w:eastAsia="Malgun Gothic" w:hAnsi="Malgun Gothic"/>
                <w:b/>
                <w:sz w:val="16"/>
                <w:szCs w:val="16"/>
              </w:rPr>
            </w:pPr>
            <w:r w:rsidRPr="00893F98"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Duration: </w:t>
            </w: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 </w:t>
            </w:r>
            <w:r w:rsidR="00864023">
              <w:rPr>
                <w:rFonts w:ascii="Malgun Gothic" w:eastAsia="Malgun Gothic" w:hAnsi="Malgun Gothic"/>
                <w:bCs/>
                <w:sz w:val="16"/>
                <w:szCs w:val="16"/>
              </w:rPr>
              <w:t>1</w:t>
            </w:r>
            <w:r w:rsidR="00DC6248" w:rsidRPr="006C170B">
              <w:rPr>
                <w:rFonts w:ascii="Malgun Gothic" w:eastAsia="Malgun Gothic" w:hAnsi="Malgun Gothic"/>
                <w:bCs/>
                <w:sz w:val="16"/>
                <w:szCs w:val="16"/>
              </w:rPr>
              <w:t xml:space="preserve"> Month</w:t>
            </w:r>
          </w:p>
        </w:tc>
      </w:tr>
    </w:tbl>
    <w:p w14:paraId="1D910CFB" w14:textId="3D7656C7" w:rsidR="00224273" w:rsidRDefault="00224273" w:rsidP="00D34B2E">
      <w:pPr>
        <w:spacing w:after="0" w:line="220" w:lineRule="exact"/>
        <w:ind w:left="2700" w:right="285" w:hanging="1623"/>
      </w:pPr>
      <w:r w:rsidRPr="00340671">
        <w:rPr>
          <w:rFonts w:ascii="Malgun Gothic" w:eastAsia="Malgun Gothic" w:hAnsi="Malgun Gothic" w:cstheme="majorHAnsi"/>
          <w:b/>
          <w:sz w:val="16"/>
          <w:szCs w:val="15"/>
        </w:rPr>
        <w:t>Technology(s) Used:</w:t>
      </w:r>
      <w:r w:rsidR="00E959FC">
        <w:rPr>
          <w:rFonts w:ascii="Malgun Gothic" w:eastAsia="Malgun Gothic" w:hAnsi="Malgun Gothic" w:cstheme="majorHAnsi"/>
          <w:b/>
          <w:sz w:val="16"/>
          <w:szCs w:val="15"/>
        </w:rPr>
        <w:t xml:space="preserve"> </w:t>
      </w:r>
      <w:r w:rsidR="00DC6248">
        <w:rPr>
          <w:rFonts w:ascii="Malgun Gothic" w:eastAsia="Malgun Gothic" w:hAnsi="Malgun Gothic" w:cstheme="majorHAnsi"/>
          <w:bCs/>
          <w:sz w:val="16"/>
          <w:szCs w:val="15"/>
        </w:rPr>
        <w:t xml:space="preserve">React, Node, </w:t>
      </w:r>
      <w:proofErr w:type="spellStart"/>
      <w:r w:rsidR="00CE259F">
        <w:rPr>
          <w:rFonts w:ascii="Malgun Gothic" w:eastAsia="Malgun Gothic" w:hAnsi="Malgun Gothic" w:cstheme="majorHAnsi"/>
          <w:bCs/>
          <w:sz w:val="16"/>
          <w:szCs w:val="15"/>
        </w:rPr>
        <w:t>ExpressJS</w:t>
      </w:r>
      <w:proofErr w:type="spellEnd"/>
      <w:r w:rsidR="00DC6248">
        <w:rPr>
          <w:rFonts w:ascii="Malgun Gothic" w:eastAsia="Malgun Gothic" w:hAnsi="Malgun Gothic" w:cstheme="majorHAnsi"/>
          <w:bCs/>
          <w:sz w:val="16"/>
          <w:szCs w:val="15"/>
        </w:rPr>
        <w:t>, PostgreSQL</w:t>
      </w:r>
      <w:r w:rsidR="00C83C6A">
        <w:rPr>
          <w:rFonts w:ascii="Malgun Gothic" w:eastAsia="Malgun Gothic" w:hAnsi="Malgun Gothic" w:cstheme="majorHAnsi"/>
          <w:bCs/>
          <w:sz w:val="16"/>
          <w:szCs w:val="15"/>
        </w:rPr>
        <w:t>, Bootstrap CSS</w:t>
      </w:r>
    </w:p>
    <w:p w14:paraId="13A68F09" w14:textId="77777777" w:rsidR="00CE259F" w:rsidRDefault="00DC6248" w:rsidP="00DC6248">
      <w:pPr>
        <w:spacing w:after="0" w:line="220" w:lineRule="exact"/>
        <w:ind w:left="2700" w:right="285" w:hanging="1623"/>
        <w:rPr>
          <w:rFonts w:ascii="Malgun Gothic" w:eastAsia="Malgun Gothic" w:hAnsi="Malgun Gothic" w:cstheme="majorHAnsi"/>
          <w:bCs/>
          <w:sz w:val="16"/>
          <w:szCs w:val="15"/>
        </w:rPr>
      </w:pPr>
      <w:r>
        <w:rPr>
          <w:rFonts w:ascii="Malgun Gothic" w:eastAsia="Malgun Gothic" w:hAnsi="Malgun Gothic" w:cstheme="majorHAnsi"/>
          <w:bCs/>
          <w:sz w:val="16"/>
          <w:szCs w:val="15"/>
        </w:rPr>
        <w:t xml:space="preserve">Developed a </w:t>
      </w:r>
      <w:r>
        <w:rPr>
          <w:rFonts w:ascii="Malgun Gothic" w:eastAsia="Malgun Gothic" w:hAnsi="Malgun Gothic" w:cstheme="majorHAnsi"/>
          <w:b/>
          <w:sz w:val="16"/>
          <w:szCs w:val="15"/>
        </w:rPr>
        <w:t xml:space="preserve">Turf booking website </w:t>
      </w:r>
      <w:r>
        <w:rPr>
          <w:rFonts w:ascii="Malgun Gothic" w:eastAsia="Malgun Gothic" w:hAnsi="Malgun Gothic" w:cstheme="majorHAnsi"/>
          <w:bCs/>
          <w:sz w:val="16"/>
          <w:szCs w:val="15"/>
        </w:rPr>
        <w:t xml:space="preserve">using </w:t>
      </w:r>
      <w:r>
        <w:rPr>
          <w:rFonts w:ascii="Malgun Gothic" w:eastAsia="Malgun Gothic" w:hAnsi="Malgun Gothic" w:cstheme="majorHAnsi"/>
          <w:b/>
          <w:sz w:val="16"/>
          <w:szCs w:val="15"/>
        </w:rPr>
        <w:t xml:space="preserve">Node, React, </w:t>
      </w:r>
      <w:proofErr w:type="spellStart"/>
      <w:r>
        <w:rPr>
          <w:rFonts w:ascii="Malgun Gothic" w:eastAsia="Malgun Gothic" w:hAnsi="Malgun Gothic" w:cstheme="majorHAnsi"/>
          <w:b/>
          <w:sz w:val="16"/>
          <w:szCs w:val="15"/>
        </w:rPr>
        <w:t>PostgreSql</w:t>
      </w:r>
      <w:proofErr w:type="spellEnd"/>
      <w:r>
        <w:rPr>
          <w:rFonts w:ascii="Malgun Gothic" w:eastAsia="Malgun Gothic" w:hAnsi="Malgun Gothic" w:cstheme="majorHAnsi"/>
          <w:b/>
          <w:sz w:val="16"/>
          <w:szCs w:val="15"/>
        </w:rPr>
        <w:t xml:space="preserve"> </w:t>
      </w:r>
      <w:r>
        <w:rPr>
          <w:rFonts w:ascii="Malgun Gothic" w:eastAsia="Malgun Gothic" w:hAnsi="Malgun Gothic" w:cstheme="majorHAnsi"/>
          <w:bCs/>
          <w:sz w:val="16"/>
          <w:szCs w:val="15"/>
        </w:rPr>
        <w:t xml:space="preserve">and </w:t>
      </w:r>
      <w:proofErr w:type="spellStart"/>
      <w:r w:rsidR="00CE259F">
        <w:rPr>
          <w:rFonts w:ascii="Malgun Gothic" w:eastAsia="Malgun Gothic" w:hAnsi="Malgun Gothic" w:cstheme="majorHAnsi"/>
          <w:b/>
          <w:sz w:val="16"/>
          <w:szCs w:val="15"/>
        </w:rPr>
        <w:t>ExpressJS</w:t>
      </w:r>
      <w:proofErr w:type="spellEnd"/>
      <w:r>
        <w:rPr>
          <w:rFonts w:ascii="Malgun Gothic" w:eastAsia="Malgun Gothic" w:hAnsi="Malgun Gothic" w:cstheme="majorHAnsi"/>
          <w:b/>
          <w:sz w:val="16"/>
          <w:szCs w:val="15"/>
        </w:rPr>
        <w:t xml:space="preserve"> </w:t>
      </w:r>
      <w:r>
        <w:rPr>
          <w:rFonts w:ascii="Malgun Gothic" w:eastAsia="Malgun Gothic" w:hAnsi="Malgun Gothic" w:cstheme="majorHAnsi"/>
          <w:bCs/>
          <w:sz w:val="16"/>
          <w:szCs w:val="15"/>
        </w:rPr>
        <w:t>aimed for booking turfs</w:t>
      </w:r>
      <w:r w:rsidR="00CE259F">
        <w:rPr>
          <w:rFonts w:ascii="Malgun Gothic" w:eastAsia="Malgun Gothic" w:hAnsi="Malgun Gothic" w:cstheme="majorHAnsi"/>
          <w:bCs/>
          <w:sz w:val="16"/>
          <w:szCs w:val="15"/>
        </w:rPr>
        <w:t xml:space="preserve"> for the users and to list </w:t>
      </w:r>
    </w:p>
    <w:p w14:paraId="130DBDE5" w14:textId="6C26480A" w:rsidR="00DC6248" w:rsidRDefault="00CE259F" w:rsidP="00DC6248">
      <w:pPr>
        <w:spacing w:after="0" w:line="220" w:lineRule="exact"/>
        <w:ind w:left="2700" w:right="285" w:hanging="1623"/>
        <w:rPr>
          <w:rFonts w:ascii="Malgun Gothic" w:eastAsia="Malgun Gothic" w:hAnsi="Malgun Gothic" w:cstheme="majorHAnsi"/>
          <w:b/>
          <w:sz w:val="16"/>
          <w:szCs w:val="15"/>
        </w:rPr>
      </w:pPr>
      <w:r>
        <w:rPr>
          <w:rFonts w:ascii="Malgun Gothic" w:eastAsia="Malgun Gothic" w:hAnsi="Malgun Gothic" w:cstheme="majorHAnsi"/>
          <w:bCs/>
          <w:sz w:val="16"/>
          <w:szCs w:val="15"/>
        </w:rPr>
        <w:t>turfs by the turf owners.</w:t>
      </w:r>
    </w:p>
    <w:p w14:paraId="3213E0D6" w14:textId="3B49A362" w:rsidR="009E069A" w:rsidRPr="009149D5" w:rsidRDefault="009E069A" w:rsidP="00514614">
      <w:pPr>
        <w:shd w:val="clear" w:color="auto" w:fill="E7E6E6" w:themeFill="background2"/>
        <w:spacing w:before="160" w:after="160" w:line="240" w:lineRule="auto"/>
        <w:rPr>
          <w:rFonts w:ascii="Malgun Gothic" w:eastAsia="Malgun Gothic" w:hAnsi="Malgun Gothic" w:cstheme="majorHAnsi"/>
          <w:b/>
          <w:sz w:val="17"/>
          <w:szCs w:val="17"/>
        </w:rPr>
      </w:pPr>
      <w:r w:rsidRPr="009149D5">
        <w:rPr>
          <w:rFonts w:ascii="Malgun Gothic" w:eastAsia="Malgun Gothic" w:hAnsi="Malgun Gothic" w:cstheme="majorHAnsi"/>
          <w:b/>
          <w:sz w:val="17"/>
          <w:szCs w:val="17"/>
        </w:rPr>
        <w:t>PROJECTS</w:t>
      </w:r>
    </w:p>
    <w:p w14:paraId="1F34B280" w14:textId="06B2548A" w:rsidR="00E959FC" w:rsidRPr="00340671" w:rsidRDefault="00E959FC" w:rsidP="00D34B2E">
      <w:pPr>
        <w:numPr>
          <w:ilvl w:val="0"/>
          <w:numId w:val="1"/>
        </w:numPr>
        <w:spacing w:after="0" w:line="220" w:lineRule="exact"/>
        <w:rPr>
          <w:rFonts w:ascii="Malgun Gothic" w:eastAsia="Malgun Gothic" w:hAnsi="Malgun Gothic" w:cstheme="majorHAnsi"/>
          <w:b/>
          <w:sz w:val="16"/>
          <w:szCs w:val="14"/>
        </w:rPr>
      </w:pPr>
      <w:r>
        <w:rPr>
          <w:rFonts w:ascii="Malgun Gothic" w:eastAsia="Malgun Gothic" w:hAnsi="Malgun Gothic" w:cstheme="majorHAnsi"/>
          <w:b/>
          <w:sz w:val="16"/>
          <w:szCs w:val="14"/>
        </w:rPr>
        <w:t>Project</w:t>
      </w:r>
      <w:r w:rsidRPr="00340671">
        <w:rPr>
          <w:rFonts w:ascii="Malgun Gothic" w:eastAsia="Malgun Gothic" w:hAnsi="Malgun Gothic" w:cstheme="majorHAnsi"/>
          <w:b/>
          <w:sz w:val="16"/>
          <w:szCs w:val="14"/>
        </w:rPr>
        <w:t xml:space="preserve">: </w:t>
      </w:r>
      <w:r w:rsidR="00DC6248">
        <w:rPr>
          <w:rFonts w:ascii="Malgun Gothic" w:eastAsia="Malgun Gothic" w:hAnsi="Malgun Gothic" w:cstheme="majorHAnsi"/>
          <w:bCs/>
          <w:sz w:val="16"/>
          <w:szCs w:val="14"/>
        </w:rPr>
        <w:t>Kanban Board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3420"/>
      </w:tblGrid>
      <w:tr w:rsidR="00E959FC" w:rsidRPr="00723D15" w14:paraId="2411CBF3" w14:textId="77777777" w:rsidTr="00861F03">
        <w:tc>
          <w:tcPr>
            <w:tcW w:w="7560" w:type="dxa"/>
          </w:tcPr>
          <w:p w14:paraId="43B095B7" w14:textId="29FC2450" w:rsidR="00E959FC" w:rsidRPr="00893F98" w:rsidRDefault="00E959FC" w:rsidP="00D34B2E">
            <w:pPr>
              <w:spacing w:line="220" w:lineRule="exact"/>
              <w:ind w:left="1332" w:right="-108" w:hanging="360"/>
              <w:rPr>
                <w:rFonts w:ascii="Malgun Gothic" w:eastAsia="Malgun Gothic" w:hAnsi="Malgun Gothic"/>
                <w:b/>
                <w:sz w:val="16"/>
                <w:szCs w:val="16"/>
              </w:rPr>
            </w:pPr>
            <w:r w:rsidRPr="00893F98">
              <w:rPr>
                <w:rFonts w:ascii="Malgun Gothic" w:eastAsia="Malgun Gothic" w:hAnsi="Malgun Gothic"/>
                <w:b/>
                <w:sz w:val="16"/>
                <w:szCs w:val="16"/>
              </w:rPr>
              <w:t>Role:</w:t>
            </w: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 </w:t>
            </w:r>
            <w:r w:rsidR="00DC6248">
              <w:rPr>
                <w:rFonts w:ascii="Malgun Gothic" w:eastAsia="Malgun Gothic" w:hAnsi="Malgun Gothic"/>
                <w:bCs/>
                <w:sz w:val="16"/>
                <w:szCs w:val="16"/>
              </w:rPr>
              <w:t>Frontend developer</w:t>
            </w:r>
          </w:p>
        </w:tc>
        <w:tc>
          <w:tcPr>
            <w:tcW w:w="3420" w:type="dxa"/>
          </w:tcPr>
          <w:p w14:paraId="686C76AD" w14:textId="131A02F0" w:rsidR="00E959FC" w:rsidRPr="00893F98" w:rsidRDefault="00E959FC" w:rsidP="00D34B2E">
            <w:pPr>
              <w:spacing w:line="220" w:lineRule="exact"/>
              <w:ind w:left="792" w:right="-108" w:hanging="720"/>
              <w:rPr>
                <w:rFonts w:ascii="Malgun Gothic" w:eastAsia="Malgun Gothic" w:hAnsi="Malgun Gothic"/>
                <w:b/>
                <w:sz w:val="16"/>
                <w:szCs w:val="16"/>
              </w:rPr>
            </w:pPr>
            <w:r w:rsidRPr="00893F98"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Duration: </w:t>
            </w:r>
            <w:r w:rsidR="00DC6248">
              <w:rPr>
                <w:rFonts w:ascii="Malgun Gothic" w:eastAsia="Malgun Gothic" w:hAnsi="Malgun Gothic"/>
                <w:bCs/>
                <w:sz w:val="16"/>
                <w:szCs w:val="16"/>
              </w:rPr>
              <w:t>3 Months</w:t>
            </w:r>
          </w:p>
        </w:tc>
      </w:tr>
      <w:tr w:rsidR="00861F03" w:rsidRPr="00893F98" w14:paraId="6A1FEC69" w14:textId="77777777" w:rsidTr="00861F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6FF28180" w14:textId="1FBE246F" w:rsidR="00861F03" w:rsidRPr="00893F98" w:rsidRDefault="00861F03" w:rsidP="00D34B2E">
            <w:pPr>
              <w:spacing w:line="220" w:lineRule="exact"/>
              <w:ind w:left="2592" w:right="-108" w:hanging="1620"/>
              <w:rPr>
                <w:rFonts w:ascii="Malgun Gothic" w:eastAsia="Malgun Gothic" w:hAnsi="Malgun Gothic"/>
                <w:b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>Technology(s) Used</w:t>
            </w:r>
            <w:r w:rsidRPr="00893F98">
              <w:rPr>
                <w:rFonts w:ascii="Malgun Gothic" w:eastAsia="Malgun Gothic" w:hAnsi="Malgun Gothic"/>
                <w:b/>
                <w:sz w:val="16"/>
                <w:szCs w:val="16"/>
              </w:rPr>
              <w:t>:</w:t>
            </w: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 </w:t>
            </w:r>
            <w:r w:rsidR="00DC6248">
              <w:rPr>
                <w:rFonts w:ascii="Malgun Gothic" w:eastAsia="Malgun Gothic" w:hAnsi="Malgun Gothic"/>
                <w:bCs/>
                <w:sz w:val="16"/>
                <w:szCs w:val="16"/>
              </w:rPr>
              <w:t>HTML, CSS, Flask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55F0A6E" w14:textId="54F9F1CB" w:rsidR="00861F03" w:rsidRPr="00893F98" w:rsidRDefault="00861F03" w:rsidP="00D34B2E">
            <w:pPr>
              <w:spacing w:line="220" w:lineRule="exact"/>
              <w:ind w:left="972" w:right="-108" w:hanging="900"/>
              <w:rPr>
                <w:rFonts w:ascii="Malgun Gothic" w:eastAsia="Malgun Gothic" w:hAnsi="Malgun Gothic"/>
                <w:b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>Team Size</w:t>
            </w:r>
            <w:r w:rsidRPr="00893F98"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: </w:t>
            </w:r>
            <w:r w:rsidR="00DC6248">
              <w:rPr>
                <w:rFonts w:ascii="Malgun Gothic" w:eastAsia="Malgun Gothic" w:hAnsi="Malgun Gothic"/>
                <w:b/>
                <w:sz w:val="16"/>
                <w:szCs w:val="16"/>
              </w:rPr>
              <w:t>4</w:t>
            </w:r>
          </w:p>
        </w:tc>
      </w:tr>
    </w:tbl>
    <w:p w14:paraId="5271008C" w14:textId="1898BEDD" w:rsidR="00DC6248" w:rsidRDefault="00DC6248" w:rsidP="00CE259F">
      <w:pPr>
        <w:spacing w:after="0" w:line="220" w:lineRule="exact"/>
        <w:ind w:left="1080" w:hanging="3"/>
        <w:rPr>
          <w:rFonts w:ascii="Malgun Gothic" w:eastAsia="Malgun Gothic" w:hAnsi="Malgun Gothic" w:cstheme="majorHAnsi"/>
          <w:sz w:val="16"/>
          <w:szCs w:val="16"/>
        </w:rPr>
      </w:pPr>
      <w:bookmarkStart w:id="0" w:name="_Hlk127796341"/>
      <w:r>
        <w:rPr>
          <w:rFonts w:ascii="Malgun Gothic" w:eastAsia="Malgun Gothic" w:hAnsi="Malgun Gothic" w:cstheme="majorHAnsi"/>
          <w:sz w:val="16"/>
          <w:szCs w:val="16"/>
        </w:rPr>
        <w:t xml:space="preserve">Used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>HTML, CSS and Flask</w:t>
      </w:r>
      <w:r>
        <w:rPr>
          <w:rFonts w:ascii="Malgun Gothic" w:eastAsia="Malgun Gothic" w:hAnsi="Malgun Gothic" w:cstheme="majorHAnsi"/>
          <w:sz w:val="16"/>
          <w:szCs w:val="16"/>
        </w:rPr>
        <w:t xml:space="preserve"> to develop a website for a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 xml:space="preserve">Kanban board, </w:t>
      </w:r>
      <w:r>
        <w:rPr>
          <w:rFonts w:ascii="Malgun Gothic" w:eastAsia="Malgun Gothic" w:hAnsi="Malgun Gothic" w:cstheme="majorHAnsi"/>
          <w:sz w:val="16"/>
          <w:szCs w:val="16"/>
        </w:rPr>
        <w:t>a</w:t>
      </w:r>
      <w:r w:rsidR="00CE259F">
        <w:rPr>
          <w:rFonts w:ascii="Malgun Gothic" w:eastAsia="Malgun Gothic" w:hAnsi="Malgun Gothic" w:cstheme="majorHAnsi"/>
          <w:sz w:val="16"/>
          <w:szCs w:val="16"/>
        </w:rPr>
        <w:t>n</w:t>
      </w:r>
      <w:r>
        <w:rPr>
          <w:rFonts w:ascii="Malgun Gothic" w:eastAsia="Malgun Gothic" w:hAnsi="Malgun Gothic" w:cstheme="majorHAnsi"/>
          <w:sz w:val="16"/>
          <w:szCs w:val="16"/>
        </w:rPr>
        <w:t xml:space="preserve"> </w:t>
      </w:r>
      <w:r w:rsidR="00CE259F">
        <w:rPr>
          <w:rFonts w:ascii="Malgun Gothic" w:eastAsia="Malgun Gothic" w:hAnsi="Malgun Gothic" w:cstheme="majorHAnsi"/>
          <w:sz w:val="16"/>
          <w:szCs w:val="16"/>
        </w:rPr>
        <w:t>agile</w:t>
      </w:r>
      <w:r>
        <w:rPr>
          <w:rFonts w:ascii="Malgun Gothic" w:eastAsia="Malgun Gothic" w:hAnsi="Malgun Gothic" w:cstheme="majorHAnsi"/>
          <w:sz w:val="16"/>
          <w:szCs w:val="16"/>
        </w:rPr>
        <w:t xml:space="preserve"> project management tool used to </w:t>
      </w:r>
      <w:r w:rsidR="00CE259F">
        <w:rPr>
          <w:rFonts w:ascii="Malgun Gothic" w:eastAsia="Malgun Gothic" w:hAnsi="Malgun Gothic" w:cstheme="majorHAnsi"/>
          <w:sz w:val="16"/>
          <w:szCs w:val="16"/>
        </w:rPr>
        <w:t>help teams visualise their work, manage workflow and optimise efficiency.</w:t>
      </w:r>
    </w:p>
    <w:p w14:paraId="0906DC03" w14:textId="2B28C04E" w:rsidR="00DC6248" w:rsidRPr="00340671" w:rsidRDefault="00DC6248" w:rsidP="00DC6248">
      <w:pPr>
        <w:numPr>
          <w:ilvl w:val="0"/>
          <w:numId w:val="1"/>
        </w:numPr>
        <w:spacing w:after="0" w:line="220" w:lineRule="exact"/>
        <w:rPr>
          <w:rFonts w:ascii="Malgun Gothic" w:eastAsia="Malgun Gothic" w:hAnsi="Malgun Gothic" w:cstheme="majorHAnsi"/>
          <w:b/>
          <w:sz w:val="16"/>
          <w:szCs w:val="14"/>
        </w:rPr>
      </w:pPr>
      <w:r>
        <w:rPr>
          <w:rFonts w:ascii="Malgun Gothic" w:eastAsia="Malgun Gothic" w:hAnsi="Malgun Gothic" w:cstheme="majorHAnsi"/>
          <w:b/>
          <w:sz w:val="16"/>
          <w:szCs w:val="14"/>
        </w:rPr>
        <w:t>Project</w:t>
      </w:r>
      <w:r w:rsidRPr="00340671">
        <w:rPr>
          <w:rFonts w:ascii="Malgun Gothic" w:eastAsia="Malgun Gothic" w:hAnsi="Malgun Gothic" w:cstheme="majorHAnsi"/>
          <w:b/>
          <w:sz w:val="16"/>
          <w:szCs w:val="14"/>
        </w:rPr>
        <w:t xml:space="preserve">: </w:t>
      </w:r>
      <w:r>
        <w:rPr>
          <w:rFonts w:ascii="Malgun Gothic" w:eastAsia="Malgun Gothic" w:hAnsi="Malgun Gothic" w:cstheme="majorHAnsi"/>
          <w:bCs/>
          <w:sz w:val="16"/>
          <w:szCs w:val="14"/>
        </w:rPr>
        <w:t>Itinerary AI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3420"/>
      </w:tblGrid>
      <w:tr w:rsidR="00DC6248" w:rsidRPr="00723D15" w14:paraId="3B3C9EA3" w14:textId="77777777" w:rsidTr="008A6056">
        <w:tc>
          <w:tcPr>
            <w:tcW w:w="7560" w:type="dxa"/>
          </w:tcPr>
          <w:p w14:paraId="6733059A" w14:textId="77777777" w:rsidR="00DC6248" w:rsidRPr="00893F98" w:rsidRDefault="00DC6248" w:rsidP="008A6056">
            <w:pPr>
              <w:spacing w:line="220" w:lineRule="exact"/>
              <w:ind w:left="1332" w:right="-108" w:hanging="360"/>
              <w:rPr>
                <w:rFonts w:ascii="Malgun Gothic" w:eastAsia="Malgun Gothic" w:hAnsi="Malgun Gothic"/>
                <w:b/>
                <w:sz w:val="16"/>
                <w:szCs w:val="16"/>
              </w:rPr>
            </w:pPr>
            <w:r w:rsidRPr="00893F98">
              <w:rPr>
                <w:rFonts w:ascii="Malgun Gothic" w:eastAsia="Malgun Gothic" w:hAnsi="Malgun Gothic"/>
                <w:b/>
                <w:sz w:val="16"/>
                <w:szCs w:val="16"/>
              </w:rPr>
              <w:t>Role:</w:t>
            </w: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 </w:t>
            </w: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>Frontend developer</w:t>
            </w:r>
          </w:p>
        </w:tc>
        <w:tc>
          <w:tcPr>
            <w:tcW w:w="3420" w:type="dxa"/>
          </w:tcPr>
          <w:p w14:paraId="2B6ACCB9" w14:textId="77777777" w:rsidR="00DC6248" w:rsidRPr="00893F98" w:rsidRDefault="00DC6248" w:rsidP="008A6056">
            <w:pPr>
              <w:spacing w:line="220" w:lineRule="exact"/>
              <w:ind w:left="792" w:right="-108" w:hanging="720"/>
              <w:rPr>
                <w:rFonts w:ascii="Malgun Gothic" w:eastAsia="Malgun Gothic" w:hAnsi="Malgun Gothic"/>
                <w:b/>
                <w:sz w:val="16"/>
                <w:szCs w:val="16"/>
              </w:rPr>
            </w:pPr>
            <w:r w:rsidRPr="00893F98"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Duration: </w:t>
            </w: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>3 Months</w:t>
            </w:r>
          </w:p>
        </w:tc>
      </w:tr>
      <w:tr w:rsidR="00DC6248" w:rsidRPr="00893F98" w14:paraId="6BB96A6D" w14:textId="77777777" w:rsidTr="008A6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646F1849" w14:textId="6C8D47E0" w:rsidR="00DC6248" w:rsidRDefault="00DC6248" w:rsidP="00A772D9">
            <w:pPr>
              <w:spacing w:line="220" w:lineRule="exact"/>
              <w:ind w:left="2592" w:right="-108" w:hanging="1620"/>
              <w:rPr>
                <w:rFonts w:ascii="Malgun Gothic" w:eastAsia="Malgun Gothic" w:hAnsi="Malgun Gothic"/>
                <w:bCs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>Technology(s) Used</w:t>
            </w:r>
            <w:r w:rsidRPr="00893F98">
              <w:rPr>
                <w:rFonts w:ascii="Malgun Gothic" w:eastAsia="Malgun Gothic" w:hAnsi="Malgun Gothic"/>
                <w:b/>
                <w:sz w:val="16"/>
                <w:szCs w:val="16"/>
              </w:rPr>
              <w:t>:</w:t>
            </w: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 </w:t>
            </w: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 xml:space="preserve">ReactJS, </w:t>
            </w:r>
            <w:proofErr w:type="spellStart"/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>SerpAPI</w:t>
            </w:r>
            <w:proofErr w:type="spellEnd"/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 xml:space="preserve">, Flask, </w:t>
            </w:r>
            <w:proofErr w:type="spellStart"/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>AxiosJS</w:t>
            </w:r>
            <w:proofErr w:type="spellEnd"/>
          </w:p>
          <w:p w14:paraId="5D2D966E" w14:textId="77777777" w:rsidR="00CE259F" w:rsidRDefault="00A772D9" w:rsidP="00A772D9">
            <w:pPr>
              <w:spacing w:line="220" w:lineRule="exact"/>
              <w:ind w:left="2592" w:right="-108" w:hanging="1620"/>
              <w:rPr>
                <w:rFonts w:ascii="Malgun Gothic" w:eastAsia="Malgun Gothic" w:hAnsi="Malgun Gothic"/>
                <w:bCs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 xml:space="preserve">Developed Itinerary AI, a website that creates personalized travel itineraries </w:t>
            </w:r>
            <w:r w:rsidR="00CE259F">
              <w:rPr>
                <w:rFonts w:ascii="Malgun Gothic" w:eastAsia="Malgun Gothic" w:hAnsi="Malgun Gothic"/>
                <w:bCs/>
                <w:sz w:val="16"/>
                <w:szCs w:val="16"/>
              </w:rPr>
              <w:t>by entering</w:t>
            </w:r>
          </w:p>
          <w:p w14:paraId="1137C612" w14:textId="77777777" w:rsidR="00CE259F" w:rsidRDefault="00CE259F" w:rsidP="00CE259F">
            <w:pPr>
              <w:spacing w:line="220" w:lineRule="exact"/>
              <w:ind w:left="2592" w:right="-108" w:hanging="1620"/>
              <w:rPr>
                <w:rFonts w:ascii="Malgun Gothic" w:eastAsia="Malgun Gothic" w:hAnsi="Malgun Gothic"/>
                <w:b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Cs/>
                <w:sz w:val="16"/>
                <w:szCs w:val="16"/>
              </w:rPr>
              <w:t xml:space="preserve">the start date, end date and the required destination. Used </w:t>
            </w:r>
            <w:r w:rsidR="00A772D9" w:rsidRPr="00A772D9"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React, </w:t>
            </w:r>
            <w:proofErr w:type="spellStart"/>
            <w:r w:rsidR="00A772D9" w:rsidRPr="00A772D9">
              <w:rPr>
                <w:rFonts w:ascii="Malgun Gothic" w:eastAsia="Malgun Gothic" w:hAnsi="Malgun Gothic"/>
                <w:b/>
                <w:sz w:val="16"/>
                <w:szCs w:val="16"/>
              </w:rPr>
              <w:t>SerpAPI</w:t>
            </w:r>
            <w:proofErr w:type="spellEnd"/>
            <w:r w:rsidR="00A772D9" w:rsidRPr="00A772D9">
              <w:rPr>
                <w:rFonts w:ascii="Malgun Gothic" w:eastAsia="Malgun Gothic" w:hAnsi="Malgun Gothic"/>
                <w:b/>
                <w:sz w:val="16"/>
                <w:szCs w:val="16"/>
              </w:rPr>
              <w:t>, Flask an</w:t>
            </w: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d </w:t>
            </w:r>
          </w:p>
          <w:p w14:paraId="1F9EAD5B" w14:textId="79AA3171" w:rsidR="00A772D9" w:rsidRPr="00CE259F" w:rsidRDefault="00A772D9" w:rsidP="00CE259F">
            <w:pPr>
              <w:spacing w:line="220" w:lineRule="exact"/>
              <w:ind w:left="2592" w:right="-108" w:hanging="1620"/>
              <w:rPr>
                <w:rFonts w:ascii="Malgun Gothic" w:eastAsia="Malgun Gothic" w:hAnsi="Malgun Gothic"/>
                <w:bCs/>
                <w:sz w:val="16"/>
                <w:szCs w:val="16"/>
              </w:rPr>
            </w:pPr>
            <w:proofErr w:type="spellStart"/>
            <w:r w:rsidRPr="00A772D9">
              <w:rPr>
                <w:rFonts w:ascii="Malgun Gothic" w:eastAsia="Malgun Gothic" w:hAnsi="Malgun Gothic"/>
                <w:b/>
                <w:sz w:val="16"/>
                <w:szCs w:val="16"/>
              </w:rPr>
              <w:t>AxiosJS</w:t>
            </w:r>
            <w:proofErr w:type="spellEnd"/>
            <w:r w:rsidRPr="00A772D9">
              <w:rPr>
                <w:rFonts w:ascii="Malgun Gothic" w:eastAsia="Malgun Gothic" w:hAnsi="Malgun Gothic"/>
                <w:b/>
                <w:sz w:val="16"/>
                <w:szCs w:val="16"/>
              </w:rPr>
              <w:t>.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56D433E" w14:textId="4E49D164" w:rsidR="00DC6248" w:rsidRPr="00893F98" w:rsidRDefault="00DC6248" w:rsidP="008A6056">
            <w:pPr>
              <w:spacing w:line="220" w:lineRule="exact"/>
              <w:ind w:left="972" w:right="-108" w:hanging="900"/>
              <w:rPr>
                <w:rFonts w:ascii="Malgun Gothic" w:eastAsia="Malgun Gothic" w:hAnsi="Malgun Gothic"/>
                <w:b/>
                <w:sz w:val="16"/>
                <w:szCs w:val="16"/>
              </w:rPr>
            </w:pPr>
            <w:r>
              <w:rPr>
                <w:rFonts w:ascii="Malgun Gothic" w:eastAsia="Malgun Gothic" w:hAnsi="Malgun Gothic"/>
                <w:b/>
                <w:sz w:val="16"/>
                <w:szCs w:val="16"/>
              </w:rPr>
              <w:t>Team Size</w:t>
            </w:r>
            <w:r w:rsidRPr="00893F98">
              <w:rPr>
                <w:rFonts w:ascii="Malgun Gothic" w:eastAsia="Malgun Gothic" w:hAnsi="Malgun Gothic"/>
                <w:b/>
                <w:sz w:val="16"/>
                <w:szCs w:val="16"/>
              </w:rPr>
              <w:t xml:space="preserve">: </w:t>
            </w:r>
            <w:r w:rsidR="00A772D9">
              <w:rPr>
                <w:rFonts w:ascii="Malgun Gothic" w:eastAsia="Malgun Gothic" w:hAnsi="Malgun Gothic"/>
                <w:b/>
                <w:sz w:val="16"/>
                <w:szCs w:val="16"/>
              </w:rPr>
              <w:t>4</w:t>
            </w:r>
          </w:p>
        </w:tc>
      </w:tr>
    </w:tbl>
    <w:p w14:paraId="08062F0E" w14:textId="63E4A6B4" w:rsidR="009E069A" w:rsidRPr="009149D5" w:rsidRDefault="009E069A" w:rsidP="00514614">
      <w:pPr>
        <w:shd w:val="clear" w:color="auto" w:fill="E7E6E6" w:themeFill="background2"/>
        <w:spacing w:before="160" w:after="160" w:line="240" w:lineRule="auto"/>
        <w:rPr>
          <w:rFonts w:ascii="Malgun Gothic" w:eastAsia="Malgun Gothic" w:hAnsi="Malgun Gothic" w:cstheme="majorHAnsi"/>
          <w:b/>
          <w:sz w:val="17"/>
          <w:szCs w:val="17"/>
        </w:rPr>
      </w:pPr>
      <w:r w:rsidRPr="009149D5">
        <w:rPr>
          <w:rFonts w:ascii="Malgun Gothic" w:eastAsia="Malgun Gothic" w:hAnsi="Malgun Gothic" w:cstheme="majorHAnsi"/>
          <w:b/>
          <w:sz w:val="17"/>
          <w:szCs w:val="17"/>
        </w:rPr>
        <w:t>COURSES &amp; CERTIFICATIONS</w:t>
      </w:r>
    </w:p>
    <w:p w14:paraId="7047F13E" w14:textId="56D8FE98" w:rsidR="009E069A" w:rsidRPr="009149D5" w:rsidRDefault="00A772D9" w:rsidP="00D34B2E">
      <w:pPr>
        <w:pStyle w:val="ListParagraph"/>
        <w:numPr>
          <w:ilvl w:val="0"/>
          <w:numId w:val="4"/>
        </w:numPr>
        <w:spacing w:after="0" w:line="220" w:lineRule="exact"/>
        <w:ind w:left="714" w:hanging="357"/>
        <w:rPr>
          <w:rFonts w:ascii="Malgun Gothic" w:eastAsia="Malgun Gothic" w:hAnsi="Malgun Gothic" w:cstheme="majorHAnsi"/>
          <w:sz w:val="16"/>
          <w:szCs w:val="16"/>
        </w:rPr>
      </w:pPr>
      <w:r>
        <w:rPr>
          <w:rFonts w:ascii="Malgun Gothic" w:eastAsia="Malgun Gothic" w:hAnsi="Malgun Gothic" w:cstheme="majorHAnsi"/>
          <w:sz w:val="16"/>
          <w:szCs w:val="16"/>
        </w:rPr>
        <w:t xml:space="preserve">Pursued a course on </w:t>
      </w:r>
      <w:r w:rsidRPr="00A772D9">
        <w:rPr>
          <w:rFonts w:ascii="Malgun Gothic" w:eastAsia="Malgun Gothic" w:hAnsi="Malgun Gothic" w:cstheme="majorHAnsi"/>
          <w:b/>
          <w:bCs/>
          <w:sz w:val="16"/>
          <w:szCs w:val="16"/>
          <w:u w:val="single"/>
        </w:rPr>
        <w:t>Python</w:t>
      </w:r>
      <w:r>
        <w:rPr>
          <w:rFonts w:ascii="Malgun Gothic" w:eastAsia="Malgun Gothic" w:hAnsi="Malgun Gothic" w:cstheme="majorHAnsi"/>
          <w:sz w:val="16"/>
          <w:szCs w:val="16"/>
        </w:rPr>
        <w:t xml:space="preserve"> provided by Udemy.</w:t>
      </w:r>
    </w:p>
    <w:bookmarkEnd w:id="0"/>
    <w:p w14:paraId="44BD36BC" w14:textId="0D9303ED" w:rsidR="009E069A" w:rsidRPr="009149D5" w:rsidRDefault="009E069A" w:rsidP="00514614">
      <w:pPr>
        <w:shd w:val="clear" w:color="auto" w:fill="E7E6E6" w:themeFill="background2"/>
        <w:spacing w:before="160" w:after="160" w:line="240" w:lineRule="auto"/>
        <w:rPr>
          <w:rFonts w:ascii="Malgun Gothic" w:eastAsia="Malgun Gothic" w:hAnsi="Malgun Gothic" w:cstheme="majorHAnsi"/>
          <w:b/>
          <w:sz w:val="17"/>
          <w:szCs w:val="17"/>
        </w:rPr>
      </w:pPr>
      <w:r w:rsidRPr="009149D5">
        <w:rPr>
          <w:rFonts w:ascii="Malgun Gothic" w:eastAsia="Malgun Gothic" w:hAnsi="Malgun Gothic" w:cstheme="majorHAnsi"/>
          <w:b/>
          <w:sz w:val="17"/>
          <w:szCs w:val="17"/>
        </w:rPr>
        <w:t>ACTIVITIES &amp; ACHIEVEMENTS</w:t>
      </w:r>
    </w:p>
    <w:p w14:paraId="48329E67" w14:textId="77777777" w:rsidR="00A772D9" w:rsidRDefault="00A772D9" w:rsidP="00A772D9">
      <w:pPr>
        <w:pStyle w:val="ListParagraph"/>
        <w:numPr>
          <w:ilvl w:val="0"/>
          <w:numId w:val="4"/>
        </w:numPr>
        <w:suppressAutoHyphens/>
        <w:spacing w:after="0" w:line="220" w:lineRule="exact"/>
        <w:rPr>
          <w:rFonts w:ascii="Malgun Gothic" w:eastAsia="Malgun Gothic" w:hAnsi="Malgun Gothic" w:cstheme="majorHAnsi"/>
          <w:sz w:val="16"/>
          <w:szCs w:val="16"/>
        </w:rPr>
      </w:pPr>
      <w:r>
        <w:rPr>
          <w:rFonts w:ascii="Malgun Gothic" w:eastAsia="Malgun Gothic" w:hAnsi="Malgun Gothic" w:cstheme="majorHAnsi"/>
          <w:sz w:val="16"/>
          <w:szCs w:val="16"/>
        </w:rPr>
        <w:t xml:space="preserve">Attended a bootcamp on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>Web development</w:t>
      </w:r>
      <w:r>
        <w:rPr>
          <w:rFonts w:ascii="Malgun Gothic" w:eastAsia="Malgun Gothic" w:hAnsi="Malgun Gothic" w:cstheme="majorHAnsi"/>
          <w:sz w:val="16"/>
          <w:szCs w:val="16"/>
        </w:rPr>
        <w:t xml:space="preserve"> conducted by </w:t>
      </w:r>
      <w:proofErr w:type="spellStart"/>
      <w:r>
        <w:rPr>
          <w:rFonts w:ascii="Malgun Gothic" w:eastAsia="Malgun Gothic" w:hAnsi="Malgun Gothic" w:cstheme="majorHAnsi"/>
          <w:b/>
          <w:bCs/>
          <w:sz w:val="16"/>
          <w:szCs w:val="16"/>
        </w:rPr>
        <w:t>DevQuest</w:t>
      </w:r>
      <w:proofErr w:type="spellEnd"/>
      <w:r>
        <w:rPr>
          <w:rFonts w:ascii="Malgun Gothic" w:eastAsia="Malgun Gothic" w:hAnsi="Malgun Gothic" w:cstheme="majorHAnsi"/>
          <w:b/>
          <w:bCs/>
          <w:sz w:val="16"/>
          <w:szCs w:val="16"/>
        </w:rPr>
        <w:t xml:space="preserve">, </w:t>
      </w:r>
      <w:r>
        <w:rPr>
          <w:rFonts w:ascii="Malgun Gothic" w:eastAsia="Malgun Gothic" w:hAnsi="Malgun Gothic" w:cstheme="majorHAnsi"/>
          <w:sz w:val="16"/>
          <w:szCs w:val="16"/>
        </w:rPr>
        <w:t>The Developer Community of Model Engineering College.</w:t>
      </w:r>
    </w:p>
    <w:p w14:paraId="04108308" w14:textId="77777777" w:rsidR="00A772D9" w:rsidRDefault="00A772D9" w:rsidP="00A772D9">
      <w:pPr>
        <w:pStyle w:val="ListParagraph"/>
        <w:numPr>
          <w:ilvl w:val="0"/>
          <w:numId w:val="4"/>
        </w:numPr>
        <w:suppressAutoHyphens/>
        <w:spacing w:after="0" w:line="220" w:lineRule="exact"/>
        <w:rPr>
          <w:rFonts w:ascii="Malgun Gothic" w:eastAsia="Malgun Gothic" w:hAnsi="Malgun Gothic" w:cstheme="majorHAnsi"/>
          <w:sz w:val="16"/>
          <w:szCs w:val="16"/>
        </w:rPr>
      </w:pPr>
      <w:r>
        <w:rPr>
          <w:rFonts w:ascii="Malgun Gothic" w:eastAsia="Malgun Gothic" w:hAnsi="Malgun Gothic" w:cstheme="majorHAnsi"/>
          <w:sz w:val="16"/>
          <w:szCs w:val="16"/>
        </w:rPr>
        <w:t xml:space="preserve">Attended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 xml:space="preserve">Web development </w:t>
      </w:r>
      <w:r>
        <w:rPr>
          <w:rFonts w:ascii="Malgun Gothic" w:eastAsia="Malgun Gothic" w:hAnsi="Malgun Gothic" w:cstheme="majorHAnsi"/>
          <w:sz w:val="16"/>
          <w:szCs w:val="16"/>
        </w:rPr>
        <w:t xml:space="preserve">sessions held by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>Cuvette India</w:t>
      </w:r>
      <w:r>
        <w:rPr>
          <w:rFonts w:ascii="Malgun Gothic" w:eastAsia="Malgun Gothic" w:hAnsi="Malgun Gothic" w:cstheme="majorHAnsi"/>
          <w:sz w:val="16"/>
          <w:szCs w:val="16"/>
        </w:rPr>
        <w:t>, an online platform for students.</w:t>
      </w:r>
    </w:p>
    <w:p w14:paraId="60DB5359" w14:textId="77777777" w:rsidR="00A772D9" w:rsidRDefault="00A772D9" w:rsidP="00A772D9">
      <w:pPr>
        <w:pStyle w:val="ListParagraph"/>
        <w:numPr>
          <w:ilvl w:val="0"/>
          <w:numId w:val="4"/>
        </w:numPr>
        <w:suppressAutoHyphens/>
        <w:spacing w:after="0" w:line="220" w:lineRule="exact"/>
        <w:rPr>
          <w:rFonts w:ascii="Malgun Gothic" w:eastAsia="Malgun Gothic" w:hAnsi="Malgun Gothic" w:cstheme="majorHAnsi"/>
          <w:sz w:val="16"/>
          <w:szCs w:val="16"/>
        </w:rPr>
      </w:pPr>
      <w:r>
        <w:rPr>
          <w:rFonts w:ascii="Malgun Gothic" w:eastAsia="Malgun Gothic" w:hAnsi="Malgun Gothic" w:cstheme="majorHAnsi"/>
          <w:sz w:val="16"/>
          <w:szCs w:val="16"/>
        </w:rPr>
        <w:t xml:space="preserve">Attended a bootcamp on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 xml:space="preserve">Full Stack Development </w:t>
      </w:r>
      <w:r>
        <w:rPr>
          <w:rFonts w:ascii="Malgun Gothic" w:eastAsia="Malgun Gothic" w:hAnsi="Malgun Gothic" w:cstheme="majorHAnsi"/>
          <w:sz w:val="16"/>
          <w:szCs w:val="16"/>
        </w:rPr>
        <w:t xml:space="preserve">by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>DSC</w:t>
      </w:r>
      <w:r>
        <w:rPr>
          <w:rFonts w:ascii="Malgun Gothic" w:eastAsia="Malgun Gothic" w:hAnsi="Malgun Gothic" w:cstheme="majorHAnsi"/>
          <w:sz w:val="16"/>
          <w:szCs w:val="16"/>
        </w:rPr>
        <w:t>, the Developer Students Club of Govt. Model Engineering College.</w:t>
      </w:r>
    </w:p>
    <w:p w14:paraId="29E997C6" w14:textId="1AFC802F" w:rsidR="009E069A" w:rsidRPr="00A772D9" w:rsidRDefault="00A772D9" w:rsidP="00A772D9">
      <w:pPr>
        <w:pStyle w:val="ListParagraph"/>
        <w:numPr>
          <w:ilvl w:val="0"/>
          <w:numId w:val="4"/>
        </w:numPr>
        <w:suppressAutoHyphens/>
        <w:spacing w:after="0" w:line="220" w:lineRule="exact"/>
        <w:rPr>
          <w:rFonts w:ascii="Malgun Gothic" w:eastAsia="Malgun Gothic" w:hAnsi="Malgun Gothic" w:cstheme="majorHAnsi"/>
          <w:sz w:val="16"/>
          <w:szCs w:val="16"/>
        </w:rPr>
      </w:pPr>
      <w:r>
        <w:rPr>
          <w:rFonts w:ascii="Malgun Gothic" w:eastAsia="Malgun Gothic" w:hAnsi="Malgun Gothic" w:cstheme="majorHAnsi"/>
          <w:sz w:val="16"/>
          <w:szCs w:val="16"/>
        </w:rPr>
        <w:t xml:space="preserve">Attended a bootcamp on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 xml:space="preserve">Game development </w:t>
      </w:r>
      <w:r>
        <w:rPr>
          <w:rFonts w:ascii="Malgun Gothic" w:eastAsia="Malgun Gothic" w:hAnsi="Malgun Gothic" w:cstheme="majorHAnsi"/>
          <w:sz w:val="16"/>
          <w:szCs w:val="16"/>
        </w:rPr>
        <w:t xml:space="preserve">by </w:t>
      </w:r>
      <w:r>
        <w:rPr>
          <w:rFonts w:ascii="Malgun Gothic" w:eastAsia="Malgun Gothic" w:hAnsi="Malgun Gothic" w:cstheme="majorHAnsi"/>
          <w:b/>
          <w:bCs/>
          <w:sz w:val="16"/>
          <w:szCs w:val="16"/>
        </w:rPr>
        <w:t>GDC</w:t>
      </w:r>
      <w:r>
        <w:rPr>
          <w:rFonts w:ascii="Malgun Gothic" w:eastAsia="Malgun Gothic" w:hAnsi="Malgun Gothic" w:cstheme="majorHAnsi"/>
          <w:sz w:val="16"/>
          <w:szCs w:val="16"/>
        </w:rPr>
        <w:t>, the Game Development Club of Govt. Model Engineering College.</w:t>
      </w:r>
    </w:p>
    <w:p w14:paraId="017059BB" w14:textId="12BD9B3E" w:rsidR="009E069A" w:rsidRPr="00D6664E" w:rsidRDefault="009E069A" w:rsidP="00D34B2E">
      <w:pPr>
        <w:pStyle w:val="ListParagraph"/>
        <w:numPr>
          <w:ilvl w:val="0"/>
          <w:numId w:val="4"/>
        </w:numPr>
        <w:spacing w:after="0" w:line="220" w:lineRule="exact"/>
        <w:ind w:left="714" w:hanging="357"/>
        <w:rPr>
          <w:rFonts w:ascii="Malgun Gothic" w:eastAsia="Malgun Gothic" w:hAnsi="Malgun Gothic" w:cstheme="majorHAnsi"/>
          <w:bCs/>
          <w:sz w:val="16"/>
          <w:szCs w:val="16"/>
        </w:rPr>
      </w:pPr>
      <w:r w:rsidRPr="009149D5">
        <w:rPr>
          <w:rFonts w:ascii="Malgun Gothic" w:eastAsia="Malgun Gothic" w:hAnsi="Malgun Gothic" w:cstheme="majorHAnsi"/>
          <w:b/>
          <w:sz w:val="16"/>
          <w:szCs w:val="16"/>
        </w:rPr>
        <w:t>Extracurricular Activitie</w:t>
      </w:r>
      <w:r w:rsidRPr="00340671">
        <w:rPr>
          <w:rFonts w:ascii="Malgun Gothic" w:eastAsia="Malgun Gothic" w:hAnsi="Malgun Gothic" w:cstheme="majorHAnsi"/>
          <w:b/>
          <w:sz w:val="16"/>
          <w:szCs w:val="16"/>
        </w:rPr>
        <w:t>s:</w:t>
      </w:r>
      <w:r w:rsidRPr="00D6664E">
        <w:rPr>
          <w:rFonts w:ascii="Malgun Gothic" w:eastAsia="Malgun Gothic" w:hAnsi="Malgun Gothic" w:cstheme="majorHAnsi"/>
          <w:bCs/>
          <w:sz w:val="16"/>
          <w:szCs w:val="16"/>
        </w:rPr>
        <w:t xml:space="preserve"> </w:t>
      </w:r>
      <w:r w:rsidR="00A772D9">
        <w:rPr>
          <w:rFonts w:ascii="Malgun Gothic" w:eastAsia="Malgun Gothic" w:hAnsi="Malgun Gothic" w:cstheme="majorHAnsi"/>
          <w:bCs/>
          <w:sz w:val="16"/>
          <w:szCs w:val="16"/>
        </w:rPr>
        <w:t>Writing, Reading, Football, Cricket</w:t>
      </w:r>
    </w:p>
    <w:p w14:paraId="71529FD9" w14:textId="77A2127A" w:rsidR="009E069A" w:rsidRPr="009149D5" w:rsidRDefault="002774FB" w:rsidP="00514614">
      <w:pPr>
        <w:shd w:val="clear" w:color="auto" w:fill="E7E6E6" w:themeFill="background2"/>
        <w:spacing w:before="160" w:after="160" w:line="240" w:lineRule="auto"/>
        <w:rPr>
          <w:rFonts w:ascii="Malgun Gothic" w:eastAsia="Malgun Gothic" w:hAnsi="Malgun Gothic" w:cstheme="majorHAnsi"/>
          <w:b/>
          <w:sz w:val="17"/>
          <w:szCs w:val="17"/>
        </w:rPr>
      </w:pPr>
      <w:r>
        <w:rPr>
          <w:rFonts w:ascii="Malgun Gothic" w:eastAsia="Malgun Gothic" w:hAnsi="Malgun Gothic" w:cstheme="majorHAnsi"/>
          <w:b/>
          <w:sz w:val="17"/>
          <w:szCs w:val="17"/>
        </w:rPr>
        <w:t xml:space="preserve"> </w:t>
      </w:r>
      <w:r w:rsidR="009E069A" w:rsidRPr="009149D5">
        <w:rPr>
          <w:rFonts w:ascii="Malgun Gothic" w:eastAsia="Malgun Gothic" w:hAnsi="Malgun Gothic" w:cstheme="majorHAnsi"/>
          <w:b/>
          <w:sz w:val="17"/>
          <w:szCs w:val="17"/>
        </w:rPr>
        <w:t>REFERENCES</w:t>
      </w:r>
    </w:p>
    <w:p w14:paraId="6B86514D" w14:textId="2A1548B5" w:rsidR="00A772D9" w:rsidRDefault="00A772D9" w:rsidP="00A772D9">
      <w:pPr>
        <w:pStyle w:val="ListParagraph"/>
        <w:numPr>
          <w:ilvl w:val="0"/>
          <w:numId w:val="4"/>
        </w:numPr>
        <w:suppressAutoHyphens/>
        <w:spacing w:after="0" w:line="220" w:lineRule="exact"/>
        <w:rPr>
          <w:rFonts w:ascii="Malgun Gothic" w:eastAsia="Malgun Gothic" w:hAnsi="Malgun Gothic" w:cstheme="majorHAnsi"/>
          <w:b/>
          <w:bCs/>
          <w:sz w:val="16"/>
          <w:szCs w:val="20"/>
        </w:rPr>
      </w:pPr>
      <w:r>
        <w:rPr>
          <w:rFonts w:ascii="Malgun Gothic" w:eastAsia="Malgun Gothic" w:hAnsi="Malgun Gothic" w:cstheme="majorHAnsi"/>
          <w:sz w:val="16"/>
          <w:szCs w:val="20"/>
        </w:rPr>
        <w:t xml:space="preserve">Prof. </w:t>
      </w:r>
      <w:proofErr w:type="spellStart"/>
      <w:r>
        <w:rPr>
          <w:rFonts w:ascii="Malgun Gothic" w:eastAsia="Malgun Gothic" w:hAnsi="Malgun Gothic" w:cstheme="majorHAnsi"/>
          <w:sz w:val="16"/>
          <w:szCs w:val="20"/>
        </w:rPr>
        <w:t>Dr.</w:t>
      </w:r>
      <w:proofErr w:type="spellEnd"/>
      <w:r>
        <w:rPr>
          <w:rFonts w:ascii="Malgun Gothic" w:eastAsia="Malgun Gothic" w:hAnsi="Malgun Gothic" w:cstheme="majorHAnsi"/>
          <w:sz w:val="16"/>
          <w:szCs w:val="20"/>
        </w:rPr>
        <w:t xml:space="preserve"> Mini M G, Principal, Govt. Engineering College, Kochi. Email </w:t>
      </w:r>
      <w:proofErr w:type="spellStart"/>
      <w:r>
        <w:rPr>
          <w:rFonts w:ascii="Malgun Gothic" w:eastAsia="Malgun Gothic" w:hAnsi="Malgun Gothic" w:cstheme="majorHAnsi"/>
          <w:sz w:val="16"/>
          <w:szCs w:val="20"/>
        </w:rPr>
        <w:t>ID:</w:t>
      </w:r>
      <w:hyperlink r:id="rId8">
        <w:r>
          <w:rPr>
            <w:rStyle w:val="Hyperlink"/>
            <w:rFonts w:ascii="Malgun Gothic" w:eastAsia="Malgun Gothic" w:hAnsi="Malgun Gothic" w:cstheme="majorHAnsi"/>
            <w:b/>
            <w:bCs/>
            <w:color w:val="000000" w:themeColor="text1"/>
            <w:sz w:val="16"/>
            <w:szCs w:val="20"/>
            <w:u w:val="none"/>
          </w:rPr>
          <w:t>principal@mec.ac.in</w:t>
        </w:r>
        <w:proofErr w:type="spellEnd"/>
      </w:hyperlink>
    </w:p>
    <w:p w14:paraId="4B3E69D8" w14:textId="0615EE05" w:rsidR="00A772D9" w:rsidRDefault="00A772D9" w:rsidP="00A772D9">
      <w:pPr>
        <w:pStyle w:val="ListParagraph"/>
        <w:numPr>
          <w:ilvl w:val="0"/>
          <w:numId w:val="4"/>
        </w:numPr>
        <w:suppressAutoHyphens/>
        <w:spacing w:after="0" w:line="220" w:lineRule="exact"/>
        <w:rPr>
          <w:rFonts w:ascii="Malgun Gothic" w:eastAsia="Malgun Gothic" w:hAnsi="Malgun Gothic" w:cstheme="majorHAnsi"/>
          <w:color w:val="000000" w:themeColor="text1"/>
          <w:sz w:val="16"/>
          <w:szCs w:val="20"/>
        </w:rPr>
      </w:pPr>
      <w:r>
        <w:rPr>
          <w:rFonts w:ascii="Malgun Gothic" w:eastAsia="Malgun Gothic" w:hAnsi="Malgun Gothic" w:cstheme="majorHAnsi"/>
          <w:sz w:val="16"/>
          <w:szCs w:val="20"/>
        </w:rPr>
        <w:t xml:space="preserve">Prof. </w:t>
      </w:r>
      <w:proofErr w:type="spellStart"/>
      <w:r>
        <w:rPr>
          <w:rFonts w:ascii="Malgun Gothic" w:eastAsia="Malgun Gothic" w:hAnsi="Malgun Gothic" w:cstheme="majorHAnsi"/>
          <w:sz w:val="16"/>
          <w:szCs w:val="20"/>
        </w:rPr>
        <w:t>Dr.</w:t>
      </w:r>
      <w:proofErr w:type="spellEnd"/>
      <w:r>
        <w:rPr>
          <w:rFonts w:ascii="Malgun Gothic" w:eastAsia="Malgun Gothic" w:hAnsi="Malgun Gothic" w:cstheme="majorHAnsi"/>
          <w:sz w:val="16"/>
          <w:szCs w:val="20"/>
        </w:rPr>
        <w:t xml:space="preserve"> Binu V P, Computer Science and Engineering, Govt. Model Engineering College, Kochi. Email </w:t>
      </w:r>
      <w:proofErr w:type="spellStart"/>
      <w:r>
        <w:rPr>
          <w:rFonts w:ascii="Malgun Gothic" w:eastAsia="Malgun Gothic" w:hAnsi="Malgun Gothic" w:cstheme="majorHAnsi"/>
          <w:sz w:val="16"/>
          <w:szCs w:val="20"/>
        </w:rPr>
        <w:t>ID:</w:t>
      </w:r>
      <w:hyperlink r:id="rId9">
        <w:r>
          <w:rPr>
            <w:rStyle w:val="Hyperlink"/>
            <w:rFonts w:ascii="Malgun Gothic" w:eastAsia="Malgun Gothic" w:hAnsi="Malgun Gothic" w:cstheme="majorHAnsi"/>
            <w:b/>
            <w:bCs/>
            <w:color w:val="000000" w:themeColor="text1"/>
            <w:sz w:val="16"/>
            <w:szCs w:val="20"/>
            <w:u w:val="none"/>
          </w:rPr>
          <w:t>hodcs@mec.ac.in</w:t>
        </w:r>
        <w:proofErr w:type="spellEnd"/>
      </w:hyperlink>
    </w:p>
    <w:p w14:paraId="3A900DC5" w14:textId="4C108EB1" w:rsidR="00A71039" w:rsidRPr="009149D5" w:rsidRDefault="00A71039" w:rsidP="00514614">
      <w:pPr>
        <w:shd w:val="clear" w:color="auto" w:fill="FFFFFF" w:themeFill="background1"/>
        <w:tabs>
          <w:tab w:val="left" w:pos="6003"/>
          <w:tab w:val="left" w:pos="9240"/>
        </w:tabs>
        <w:spacing w:after="0" w:line="240" w:lineRule="auto"/>
        <w:ind w:left="-142" w:right="-114"/>
        <w:rPr>
          <w:rFonts w:ascii="Malgun Gothic" w:eastAsia="Malgun Gothic" w:hAnsi="Malgun Gothic"/>
          <w:sz w:val="20"/>
          <w:szCs w:val="20"/>
        </w:rPr>
      </w:pPr>
    </w:p>
    <w:p w14:paraId="4EBAB0A4" w14:textId="42138046" w:rsidR="00265320" w:rsidRDefault="00265320" w:rsidP="00514614">
      <w:pPr>
        <w:shd w:val="clear" w:color="auto" w:fill="FFFFFF" w:themeFill="background1"/>
        <w:tabs>
          <w:tab w:val="left" w:pos="6003"/>
          <w:tab w:val="left" w:pos="9240"/>
        </w:tabs>
        <w:spacing w:line="240" w:lineRule="auto"/>
        <w:ind w:left="-142" w:right="-114"/>
        <w:rPr>
          <w:rFonts w:ascii="Malgun Gothic" w:eastAsia="Malgun Gothic" w:hAnsi="Malgun Gothic"/>
          <w:sz w:val="20"/>
          <w:szCs w:val="20"/>
        </w:rPr>
      </w:pPr>
    </w:p>
    <w:p w14:paraId="012CE1D6" w14:textId="31E09181" w:rsidR="00514614" w:rsidRDefault="00514614" w:rsidP="00514614">
      <w:pPr>
        <w:shd w:val="clear" w:color="auto" w:fill="FFFFFF" w:themeFill="background1"/>
        <w:tabs>
          <w:tab w:val="left" w:pos="6003"/>
          <w:tab w:val="left" w:pos="9240"/>
        </w:tabs>
        <w:spacing w:line="240" w:lineRule="auto"/>
        <w:ind w:left="-142" w:right="-114"/>
        <w:rPr>
          <w:rFonts w:ascii="Malgun Gothic" w:eastAsia="Malgun Gothic" w:hAnsi="Malgun Gothic"/>
          <w:sz w:val="20"/>
          <w:szCs w:val="20"/>
        </w:rPr>
      </w:pPr>
    </w:p>
    <w:p w14:paraId="0F3AD5A3" w14:textId="5F22900A" w:rsidR="00514614" w:rsidRDefault="00514614" w:rsidP="00514614">
      <w:pPr>
        <w:shd w:val="clear" w:color="auto" w:fill="FFFFFF" w:themeFill="background1"/>
        <w:tabs>
          <w:tab w:val="left" w:pos="6003"/>
          <w:tab w:val="left" w:pos="9240"/>
        </w:tabs>
        <w:spacing w:line="240" w:lineRule="auto"/>
        <w:ind w:left="-142" w:right="-114"/>
        <w:rPr>
          <w:rFonts w:ascii="Malgun Gothic" w:eastAsia="Malgun Gothic" w:hAnsi="Malgun Gothic"/>
          <w:sz w:val="20"/>
          <w:szCs w:val="20"/>
        </w:rPr>
      </w:pPr>
    </w:p>
    <w:p w14:paraId="4BFCAC35" w14:textId="376743DF" w:rsidR="00514614" w:rsidRDefault="00514614" w:rsidP="00514614">
      <w:pPr>
        <w:shd w:val="clear" w:color="auto" w:fill="FFFFFF" w:themeFill="background1"/>
        <w:tabs>
          <w:tab w:val="left" w:pos="6003"/>
          <w:tab w:val="left" w:pos="9240"/>
        </w:tabs>
        <w:spacing w:line="240" w:lineRule="auto"/>
        <w:ind w:left="-142" w:right="-114"/>
        <w:rPr>
          <w:rFonts w:ascii="Malgun Gothic" w:eastAsia="Malgun Gothic" w:hAnsi="Malgun Gothic"/>
          <w:sz w:val="20"/>
          <w:szCs w:val="20"/>
        </w:rPr>
      </w:pPr>
    </w:p>
    <w:p w14:paraId="651C3C15" w14:textId="77777777" w:rsidR="00514614" w:rsidRPr="009149D5" w:rsidRDefault="00514614" w:rsidP="00514614">
      <w:pPr>
        <w:shd w:val="clear" w:color="auto" w:fill="FFFFFF" w:themeFill="background1"/>
        <w:tabs>
          <w:tab w:val="left" w:pos="6003"/>
          <w:tab w:val="left" w:pos="9240"/>
        </w:tabs>
        <w:spacing w:line="240" w:lineRule="auto"/>
        <w:ind w:left="-142" w:right="-114"/>
        <w:rPr>
          <w:rFonts w:ascii="Malgun Gothic" w:eastAsia="Malgun Gothic" w:hAnsi="Malgun Gothic"/>
          <w:sz w:val="20"/>
          <w:szCs w:val="20"/>
        </w:rPr>
      </w:pPr>
    </w:p>
    <w:p w14:paraId="269A5337" w14:textId="360B40C9" w:rsidR="002E341C" w:rsidRPr="009149D5" w:rsidRDefault="002E341C" w:rsidP="00514614">
      <w:pPr>
        <w:spacing w:line="240" w:lineRule="auto"/>
        <w:rPr>
          <w:rFonts w:ascii="Malgun Gothic" w:eastAsia="Malgun Gothic" w:hAnsi="Malgun Gothic"/>
          <w:sz w:val="20"/>
          <w:szCs w:val="20"/>
        </w:rPr>
      </w:pPr>
    </w:p>
    <w:p w14:paraId="4A2DB055" w14:textId="32C4036E" w:rsidR="006D06DE" w:rsidRPr="009149D5" w:rsidRDefault="006D06DE" w:rsidP="00514614">
      <w:pPr>
        <w:spacing w:line="240" w:lineRule="auto"/>
        <w:rPr>
          <w:rFonts w:ascii="Malgun Gothic" w:eastAsia="Malgun Gothic" w:hAnsi="Malgun Gothic"/>
          <w:sz w:val="20"/>
          <w:szCs w:val="20"/>
        </w:rPr>
      </w:pPr>
    </w:p>
    <w:sectPr w:rsidR="006D06DE" w:rsidRPr="009149D5" w:rsidSect="00F969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01" w:right="424" w:bottom="851" w:left="397" w:header="567" w:footer="2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876B6" w14:textId="77777777" w:rsidR="00CB7C63" w:rsidRDefault="00CB7C63" w:rsidP="007308F0">
      <w:pPr>
        <w:spacing w:after="0" w:line="240" w:lineRule="auto"/>
      </w:pPr>
      <w:r>
        <w:separator/>
      </w:r>
    </w:p>
  </w:endnote>
  <w:endnote w:type="continuationSeparator" w:id="0">
    <w:p w14:paraId="48EBE398" w14:textId="77777777" w:rsidR="00CB7C63" w:rsidRDefault="00CB7C63" w:rsidP="0073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B868C" w14:textId="77777777" w:rsidR="006B69F2" w:rsidRDefault="006B69F2" w:rsidP="001E1727">
    <w:pPr>
      <w:pStyle w:val="Foot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0859CC7" wp14:editId="672BE16E">
              <wp:simplePos x="0" y="0"/>
              <wp:positionH relativeFrom="margin">
                <wp:posOffset>-8164</wp:posOffset>
              </wp:positionH>
              <wp:positionV relativeFrom="paragraph">
                <wp:posOffset>-635</wp:posOffset>
              </wp:positionV>
              <wp:extent cx="7038249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249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26F3EE" id="Straight Connector 2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5pt,-.05pt" to="553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" strokecolor="black [3213]" strokeweight="1.5pt">
              <v:stroke joinstyle="miter"/>
              <w10:wrap anchorx="margin"/>
            </v:lin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A6B445E" wp14:editId="5C07A8EC">
              <wp:simplePos x="0" y="0"/>
              <wp:positionH relativeFrom="margin">
                <wp:posOffset>-7166</wp:posOffset>
              </wp:positionH>
              <wp:positionV relativeFrom="paragraph">
                <wp:posOffset>-37465</wp:posOffset>
              </wp:positionV>
              <wp:extent cx="7038249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249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D6FAE2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-2.95pt" to="553.6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" strokecolor="black [3213]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5344" behindDoc="0" locked="0" layoutInCell="1" allowOverlap="1" wp14:anchorId="4F71AC1D" wp14:editId="2CE84F03">
              <wp:simplePos x="0" y="0"/>
              <wp:positionH relativeFrom="margin">
                <wp:posOffset>3453130</wp:posOffset>
              </wp:positionH>
              <wp:positionV relativeFrom="page">
                <wp:posOffset>10297160</wp:posOffset>
              </wp:positionV>
              <wp:extent cx="3659505" cy="334010"/>
              <wp:effectExtent l="0" t="0" r="0" b="0"/>
              <wp:wrapSquare wrapText="bothSides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9505" cy="334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49859C" w14:textId="77777777" w:rsidR="006B69F2" w:rsidRPr="005F5F54" w:rsidRDefault="006B69F2" w:rsidP="001E1727">
                          <w:pPr>
                            <w:jc w:val="right"/>
                            <w:rPr>
                              <w:rFonts w:ascii="Century" w:eastAsia="Microsoft JhengHei" w:hAnsi="Century" w:cs="Times New Roman"/>
                              <w:sz w:val="16"/>
                              <w:szCs w:val="24"/>
                            </w:rPr>
                          </w:pPr>
                          <w:r w:rsidRPr="005F5F54">
                            <w:rPr>
                              <w:rFonts w:ascii="Century" w:eastAsia="Microsoft JhengHei" w:hAnsi="Century" w:cs="Times New Roman"/>
                              <w:b/>
                              <w:bCs/>
                              <w:sz w:val="18"/>
                              <w:szCs w:val="32"/>
                              <w:lang w:val="en-US"/>
                            </w:rPr>
                            <w:t>APJ Abdul Kalam Technological University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71AC1D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71.9pt;margin-top:810.8pt;width:288.15pt;height:26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" filled="f" stroked="f">
              <v:textbox>
                <w:txbxContent>
                  <w:p w14:paraId="5C49859C" w14:textId="77777777" w:rsidR="006B69F2" w:rsidRPr="005F5F54" w:rsidRDefault="006B69F2" w:rsidP="001E1727">
                    <w:pPr>
                      <w:jc w:val="right"/>
                      <w:rPr>
                        <w:rFonts w:ascii="Century" w:eastAsia="Microsoft JhengHei" w:hAnsi="Century" w:cs="Times New Roman"/>
                        <w:sz w:val="16"/>
                        <w:szCs w:val="24"/>
                      </w:rPr>
                    </w:pPr>
                    <w:r w:rsidRPr="005F5F54">
                      <w:rPr>
                        <w:rFonts w:ascii="Century" w:eastAsia="Microsoft JhengHei" w:hAnsi="Century" w:cs="Times New Roman"/>
                        <w:b/>
                        <w:bCs/>
                        <w:sz w:val="18"/>
                        <w:szCs w:val="32"/>
                        <w:lang w:val="en-US"/>
                      </w:rPr>
                      <w:t>APJ Abdul Kalam Technological University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9537D" w14:textId="0736A57C" w:rsidR="006B69F2" w:rsidRDefault="006B69F2">
    <w:pPr>
      <w:pStyle w:val="Foot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989A5B7" wp14:editId="197433C5">
              <wp:simplePos x="0" y="0"/>
              <wp:positionH relativeFrom="column">
                <wp:posOffset>3451527</wp:posOffset>
              </wp:positionH>
              <wp:positionV relativeFrom="paragraph">
                <wp:posOffset>38563</wp:posOffset>
              </wp:positionV>
              <wp:extent cx="3661200" cy="3240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1200" cy="324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D461E9" w14:textId="77777777" w:rsidR="006B69F2" w:rsidRPr="00E467CE" w:rsidRDefault="006B69F2" w:rsidP="00803C89">
                          <w:pPr>
                            <w:jc w:val="right"/>
                            <w:rPr>
                              <w:rFonts w:ascii="Malgun Gothic" w:eastAsia="Malgun Gothic" w:hAnsi="Malgun Gothic" w:cs="Times New Roman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 w:rsidRPr="00E467CE">
                            <w:rPr>
                              <w:rFonts w:ascii="Malgun Gothic" w:eastAsia="Malgun Gothic" w:hAnsi="Malgun Gothic" w:cs="Times New Roman"/>
                              <w:b/>
                              <w:sz w:val="18"/>
                              <w:szCs w:val="18"/>
                              <w:lang w:val="en-US"/>
                            </w:rPr>
                            <w:t>APJ Abdul Kalam Technological 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9A5B7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2" type="#_x0000_t202" style="position:absolute;margin-left:271.75pt;margin-top:3.05pt;width:288.3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" fillcolor="white [3201]" stroked="f" strokeweight=".5pt">
              <v:textbox>
                <w:txbxContent>
                  <w:p w14:paraId="5BD461E9" w14:textId="77777777" w:rsidR="006B69F2" w:rsidRPr="00E467CE" w:rsidRDefault="006B69F2" w:rsidP="00803C89">
                    <w:pPr>
                      <w:jc w:val="right"/>
                      <w:rPr>
                        <w:rFonts w:ascii="Malgun Gothic" w:eastAsia="Malgun Gothic" w:hAnsi="Malgun Gothic" w:cs="Times New Roman"/>
                        <w:b/>
                        <w:sz w:val="18"/>
                        <w:szCs w:val="18"/>
                        <w:lang w:val="en-US"/>
                      </w:rPr>
                    </w:pPr>
                    <w:r w:rsidRPr="00E467CE">
                      <w:rPr>
                        <w:rFonts w:ascii="Malgun Gothic" w:eastAsia="Malgun Gothic" w:hAnsi="Malgun Gothic" w:cs="Times New Roman"/>
                        <w:b/>
                        <w:sz w:val="18"/>
                        <w:szCs w:val="18"/>
                        <w:lang w:val="en-US"/>
                      </w:rPr>
                      <w:t>APJ Abdul Kalam Technological University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3114E77" wp14:editId="5F3C3D89">
              <wp:simplePos x="0" y="0"/>
              <wp:positionH relativeFrom="margin">
                <wp:posOffset>-8164</wp:posOffset>
              </wp:positionH>
              <wp:positionV relativeFrom="paragraph">
                <wp:posOffset>-635</wp:posOffset>
              </wp:positionV>
              <wp:extent cx="7038249" cy="0"/>
              <wp:effectExtent l="0" t="0" r="0" b="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249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7DFC01" id="Straight Connector 3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5pt,-.05pt" to="553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" strokecolor="black [3213]" strokeweight="1.5pt">
              <v:stroke joinstyle="miter"/>
              <w10:wrap anchorx="margin"/>
            </v:lin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A7B35D" wp14:editId="7FC5B84C">
              <wp:simplePos x="0" y="0"/>
              <wp:positionH relativeFrom="margin">
                <wp:posOffset>-7166</wp:posOffset>
              </wp:positionH>
              <wp:positionV relativeFrom="paragraph">
                <wp:posOffset>-37465</wp:posOffset>
              </wp:positionV>
              <wp:extent cx="7038249" cy="0"/>
              <wp:effectExtent l="0" t="0" r="0" b="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249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A422EF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-2.95pt" to="553.6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" strokecolor="black [3213]" strokeweight="1.5pt">
              <v:stroke joinstyle="miter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E05B" w14:textId="75FCFFC7" w:rsidR="00DB3B9A" w:rsidRDefault="00DB3B9A">
    <w:pPr>
      <w:pStyle w:val="Foot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25027F4" wp14:editId="71C035D1">
              <wp:simplePos x="0" y="0"/>
              <wp:positionH relativeFrom="column">
                <wp:posOffset>3451527</wp:posOffset>
              </wp:positionH>
              <wp:positionV relativeFrom="paragraph">
                <wp:posOffset>38563</wp:posOffset>
              </wp:positionV>
              <wp:extent cx="3661200" cy="324000"/>
              <wp:effectExtent l="0" t="0" r="0" b="0"/>
              <wp:wrapNone/>
              <wp:docPr id="1491" name="Text Box 14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1200" cy="324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DCEAF3E" w14:textId="77777777" w:rsidR="00DB3B9A" w:rsidRPr="00E467CE" w:rsidRDefault="00DB3B9A" w:rsidP="00DB3B9A">
                          <w:pPr>
                            <w:jc w:val="right"/>
                            <w:rPr>
                              <w:rFonts w:ascii="Malgun Gothic" w:eastAsia="Malgun Gothic" w:hAnsi="Malgun Gothic" w:cs="Times New Roman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 w:rsidRPr="00E467CE">
                            <w:rPr>
                              <w:rFonts w:ascii="Malgun Gothic" w:eastAsia="Malgun Gothic" w:hAnsi="Malgun Gothic" w:cs="Times New Roman"/>
                              <w:b/>
                              <w:sz w:val="18"/>
                              <w:szCs w:val="18"/>
                              <w:lang w:val="en-US"/>
                            </w:rPr>
                            <w:t>APJ Abdul Kalam Technological 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5027F4" id="_x0000_t202" coordsize="21600,21600" o:spt="202" path="m,l,21600r21600,l21600,xe">
              <v:stroke joinstyle="miter"/>
              <v:path gradientshapeok="t" o:connecttype="rect"/>
            </v:shapetype>
            <v:shape id="Text Box 1491" o:spid="_x0000_s1041" type="#_x0000_t202" style="position:absolute;margin-left:271.75pt;margin-top:3.05pt;width:288.3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" fillcolor="white [3201]" stroked="f" strokeweight=".5pt">
              <v:textbox>
                <w:txbxContent>
                  <w:p w14:paraId="7DCEAF3E" w14:textId="77777777" w:rsidR="00DB3B9A" w:rsidRPr="00E467CE" w:rsidRDefault="00DB3B9A" w:rsidP="00DB3B9A">
                    <w:pPr>
                      <w:jc w:val="right"/>
                      <w:rPr>
                        <w:rFonts w:ascii="Malgun Gothic" w:eastAsia="Malgun Gothic" w:hAnsi="Malgun Gothic" w:cs="Times New Roman"/>
                        <w:b/>
                        <w:sz w:val="18"/>
                        <w:szCs w:val="18"/>
                        <w:lang w:val="en-US"/>
                      </w:rPr>
                    </w:pPr>
                    <w:r w:rsidRPr="00E467CE">
                      <w:rPr>
                        <w:rFonts w:ascii="Malgun Gothic" w:eastAsia="Malgun Gothic" w:hAnsi="Malgun Gothic" w:cs="Times New Roman"/>
                        <w:b/>
                        <w:sz w:val="18"/>
                        <w:szCs w:val="18"/>
                        <w:lang w:val="en-US"/>
                      </w:rPr>
                      <w:t>APJ Abdul Kalam Technological University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180FA6CA" wp14:editId="36E2D1D5">
              <wp:simplePos x="0" y="0"/>
              <wp:positionH relativeFrom="margin">
                <wp:posOffset>-8164</wp:posOffset>
              </wp:positionH>
              <wp:positionV relativeFrom="paragraph">
                <wp:posOffset>-635</wp:posOffset>
              </wp:positionV>
              <wp:extent cx="7038249" cy="0"/>
              <wp:effectExtent l="0" t="0" r="0" b="0"/>
              <wp:wrapNone/>
              <wp:docPr id="1492" name="Straight Connector 14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249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69AE07" id="Straight Connector 149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5pt,-.05pt" to="553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" strokecolor="black [3213]" strokeweight="1.5pt">
              <v:stroke joinstyle="miter"/>
              <w10:wrap anchorx="margin"/>
            </v:lin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951167D" wp14:editId="005DEA6B">
              <wp:simplePos x="0" y="0"/>
              <wp:positionH relativeFrom="margin">
                <wp:posOffset>-7166</wp:posOffset>
              </wp:positionH>
              <wp:positionV relativeFrom="paragraph">
                <wp:posOffset>-37465</wp:posOffset>
              </wp:positionV>
              <wp:extent cx="7038249" cy="0"/>
              <wp:effectExtent l="0" t="0" r="0" b="0"/>
              <wp:wrapNone/>
              <wp:docPr id="1493" name="Straight Connector 14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249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843EDE" id="Straight Connector 149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-2.95pt" to="553.6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" strokecolor="black [3213]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7CE33" w14:textId="77777777" w:rsidR="00CB7C63" w:rsidRDefault="00CB7C63" w:rsidP="007308F0">
      <w:pPr>
        <w:spacing w:after="0" w:line="240" w:lineRule="auto"/>
      </w:pPr>
      <w:r>
        <w:separator/>
      </w:r>
    </w:p>
  </w:footnote>
  <w:footnote w:type="continuationSeparator" w:id="0">
    <w:p w14:paraId="1C222876" w14:textId="77777777" w:rsidR="00CB7C63" w:rsidRDefault="00CB7C63" w:rsidP="00730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EB656" w14:textId="3D73F58F" w:rsidR="006B69F2" w:rsidRDefault="006B69F2">
    <w:pPr>
      <w:pStyle w:val="Header"/>
    </w:pPr>
    <w:r>
      <w:rPr>
        <w:noProof/>
      </w:rPr>
      <w:drawing>
        <wp:anchor distT="0" distB="0" distL="114300" distR="114300" simplePos="0" relativeHeight="251701248" behindDoc="0" locked="0" layoutInCell="1" allowOverlap="1" wp14:anchorId="792FE935" wp14:editId="1D9DCD68">
          <wp:simplePos x="0" y="0"/>
          <wp:positionH relativeFrom="margin">
            <wp:posOffset>6349365</wp:posOffset>
          </wp:positionH>
          <wp:positionV relativeFrom="paragraph">
            <wp:posOffset>-152400</wp:posOffset>
          </wp:positionV>
          <wp:extent cx="715010" cy="709930"/>
          <wp:effectExtent l="0" t="0" r="8890" b="0"/>
          <wp:wrapNone/>
          <wp:docPr id="1387" name="Picture 13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010" cy="709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02272" behindDoc="0" locked="0" layoutInCell="1" allowOverlap="1" wp14:anchorId="675158A2" wp14:editId="49DDC627">
              <wp:simplePos x="0" y="0"/>
              <wp:positionH relativeFrom="margin">
                <wp:posOffset>4065905</wp:posOffset>
              </wp:positionH>
              <wp:positionV relativeFrom="page">
                <wp:posOffset>897890</wp:posOffset>
              </wp:positionV>
              <wp:extent cx="2997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720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D9C249" w14:textId="77777777" w:rsidR="006B69F2" w:rsidRPr="006B69F2" w:rsidRDefault="006B69F2" w:rsidP="001E1727">
                          <w:pPr>
                            <w:spacing w:after="0"/>
                            <w:ind w:right="-85"/>
                            <w:jc w:val="right"/>
                            <w:rPr>
                              <w:rFonts w:ascii="Times New Roman" w:eastAsia="Microsoft JhengHei" w:hAnsi="Times New Roman" w:cs="Times New Roman"/>
                              <w:b/>
                              <w:bCs/>
                              <w:sz w:val="18"/>
                              <w:szCs w:val="28"/>
                              <w:lang w:val="en-US"/>
                            </w:rPr>
                          </w:pPr>
                          <w:r w:rsidRPr="006B69F2">
                            <w:rPr>
                              <w:rFonts w:ascii="Times New Roman" w:eastAsia="Microsoft JhengHei" w:hAnsi="Times New Roman" w:cs="Times New Roman"/>
                              <w:b/>
                              <w:bCs/>
                              <w:sz w:val="18"/>
                              <w:szCs w:val="28"/>
                              <w:lang w:val="en-US"/>
                            </w:rPr>
                            <w:t>Govt. Model Engineering College, Kochi</w:t>
                          </w:r>
                        </w:p>
                        <w:p w14:paraId="0BFF2C4F" w14:textId="77777777" w:rsidR="006B69F2" w:rsidRPr="006B69F2" w:rsidRDefault="006B69F2" w:rsidP="001E172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5158A2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margin-left:320.15pt;margin-top:70.7pt;width:236pt;height:20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" filled="f" stroked="f">
              <v:textbox>
                <w:txbxContent>
                  <w:p w14:paraId="1BD9C249" w14:textId="77777777" w:rsidR="006B69F2" w:rsidRPr="006B69F2" w:rsidRDefault="006B69F2" w:rsidP="001E1727">
                    <w:pPr>
                      <w:spacing w:after="0"/>
                      <w:ind w:right="-85"/>
                      <w:jc w:val="right"/>
                      <w:rPr>
                        <w:rFonts w:ascii="Times New Roman" w:eastAsia="Microsoft JhengHei" w:hAnsi="Times New Roman" w:cs="Times New Roman"/>
                        <w:b/>
                        <w:bCs/>
                        <w:sz w:val="18"/>
                        <w:szCs w:val="28"/>
                        <w:lang w:val="en-US"/>
                      </w:rPr>
                    </w:pPr>
                    <w:r w:rsidRPr="006B69F2">
                      <w:rPr>
                        <w:rFonts w:ascii="Times New Roman" w:eastAsia="Microsoft JhengHei" w:hAnsi="Times New Roman" w:cs="Times New Roman"/>
                        <w:b/>
                        <w:bCs/>
                        <w:sz w:val="18"/>
                        <w:szCs w:val="28"/>
                        <w:lang w:val="en-US"/>
                      </w:rPr>
                      <w:t>Govt. Model Engineering College, Kochi</w:t>
                    </w:r>
                  </w:p>
                  <w:p w14:paraId="0BFF2C4F" w14:textId="77777777" w:rsidR="006B69F2" w:rsidRPr="006B69F2" w:rsidRDefault="006B69F2" w:rsidP="001E1727">
                    <w:pPr>
                      <w:jc w:val="center"/>
                      <w:rPr>
                        <w:rFonts w:ascii="Times New Roman" w:hAnsi="Times New Roman" w:cs="Times New Roman"/>
                        <w:sz w:val="22"/>
                        <w:szCs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459CBC0C" w14:textId="58EB0058" w:rsidR="006B69F2" w:rsidRDefault="006B69F2">
    <w:pPr>
      <w:pStyle w:val="Header"/>
    </w:pPr>
  </w:p>
  <w:p w14:paraId="3ECC815D" w14:textId="24A04AF7" w:rsidR="006B69F2" w:rsidRDefault="006B69F2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0" locked="0" layoutInCell="1" allowOverlap="1" wp14:anchorId="04B4E050" wp14:editId="75ECEF1B">
              <wp:simplePos x="0" y="0"/>
              <wp:positionH relativeFrom="column">
                <wp:posOffset>-90608</wp:posOffset>
              </wp:positionH>
              <wp:positionV relativeFrom="paragraph">
                <wp:posOffset>165428</wp:posOffset>
              </wp:positionV>
              <wp:extent cx="4069080" cy="302895"/>
              <wp:effectExtent l="0" t="0" r="7620" b="14605"/>
              <wp:wrapSquare wrapText="bothSides"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9080" cy="302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CF4FF6" w14:textId="179AB1C1" w:rsidR="006B69F2" w:rsidRPr="00B50FED" w:rsidRDefault="006B69F2" w:rsidP="001E1727">
                          <w:pPr>
                            <w:spacing w:after="0" w:line="276" w:lineRule="auto"/>
                            <w:rPr>
                              <w:rFonts w:ascii="Times New Roman" w:eastAsia="Microsoft JhengHei" w:hAnsi="Times New Roman" w:cs="Times New Roman"/>
                              <w:b/>
                              <w:sz w:val="22"/>
                              <w:szCs w:val="24"/>
                              <w:lang w:val="en-US"/>
                            </w:rPr>
                          </w:pPr>
                          <w:r w:rsidRPr="002B7348">
                            <w:rPr>
                              <w:rFonts w:ascii="Microsoft JhengHei" w:eastAsia="Microsoft JhengHei" w:hAnsi="Microsoft JhengHei" w:cs="Times New Roman"/>
                              <w:b/>
                              <w:sz w:val="22"/>
                              <w:szCs w:val="24"/>
                            </w:rPr>
                            <w:t>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B4E050" id="_x0000_s1028" type="#_x0000_t202" style="position:absolute;margin-left:-7.15pt;margin-top:13.05pt;width:320.4pt;height:23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" strokecolor="white [3212]">
              <v:textbox>
                <w:txbxContent>
                  <w:p w14:paraId="20CF4FF6" w14:textId="179AB1C1" w:rsidR="006B69F2" w:rsidRPr="00B50FED" w:rsidRDefault="006B69F2" w:rsidP="001E1727">
                    <w:pPr>
                      <w:spacing w:after="0" w:line="276" w:lineRule="auto"/>
                      <w:rPr>
                        <w:rFonts w:ascii="Times New Roman" w:eastAsia="Microsoft JhengHei" w:hAnsi="Times New Roman" w:cs="Times New Roman"/>
                        <w:b/>
                        <w:sz w:val="22"/>
                        <w:szCs w:val="24"/>
                        <w:lang w:val="en-US"/>
                      </w:rPr>
                    </w:pPr>
                    <w:r w:rsidRPr="002B7348">
                      <w:rPr>
                        <w:rFonts w:ascii="Microsoft JhengHei" w:eastAsia="Microsoft JhengHei" w:hAnsi="Microsoft JhengHei" w:cs="Times New Roman"/>
                        <w:b/>
                        <w:sz w:val="22"/>
                        <w:szCs w:val="24"/>
                      </w:rPr>
                      <w:t>NAME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641FCC5" w14:textId="5C8AFD03" w:rsidR="006B69F2" w:rsidRDefault="006B69F2">
    <w:pPr>
      <w:pStyle w:val="Header"/>
    </w:pPr>
  </w:p>
  <w:p w14:paraId="5B194836" w14:textId="73F41D93" w:rsidR="006B69F2" w:rsidRDefault="006B69F2">
    <w:pPr>
      <w:pStyle w:val="Header"/>
    </w:pPr>
  </w:p>
  <w:p w14:paraId="771F880F" w14:textId="2144E932" w:rsidR="006B69F2" w:rsidRDefault="006B69F2" w:rsidP="001E1727">
    <w:pPr>
      <w:pStyle w:val="Header"/>
      <w:tabs>
        <w:tab w:val="clear" w:pos="4513"/>
        <w:tab w:val="clear" w:pos="9026"/>
        <w:tab w:val="left" w:pos="966"/>
      </w:tabs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AAC3DFB" wp14:editId="2CD1566A">
              <wp:simplePos x="0" y="0"/>
              <wp:positionH relativeFrom="margin">
                <wp:posOffset>0</wp:posOffset>
              </wp:positionH>
              <wp:positionV relativeFrom="paragraph">
                <wp:posOffset>35959</wp:posOffset>
              </wp:positionV>
              <wp:extent cx="704088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4088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5BD447" id="Straight Connector 2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85pt" to="554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" strokecolor="black [3213]" strokeweight="1.5pt">
              <v:stroke joinstyle="miter"/>
              <w10:wrap anchorx="margin"/>
            </v:lin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B1A8C44" wp14:editId="25118969">
              <wp:simplePos x="0" y="0"/>
              <wp:positionH relativeFrom="margin">
                <wp:posOffset>-635</wp:posOffset>
              </wp:positionH>
              <wp:positionV relativeFrom="paragraph">
                <wp:posOffset>71301</wp:posOffset>
              </wp:positionV>
              <wp:extent cx="7040880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4088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AA227F" id="Straight Connector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5.6pt" to="554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" strokecolor="black [3213]" strokeweight="1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5A97A" w14:textId="4EC18DB1" w:rsidR="00DB3B9A" w:rsidRDefault="002774FB" w:rsidP="00DB3B9A">
    <w:pPr>
      <w:pStyle w:val="Header"/>
    </w:pPr>
    <w:r w:rsidRPr="00E42655">
      <w:rPr>
        <w:rFonts w:ascii="Book Antiqua" w:hAnsi="Book Antiqua"/>
        <w:noProof/>
      </w:rPr>
      <w:drawing>
        <wp:anchor distT="0" distB="0" distL="114300" distR="114300" simplePos="0" relativeHeight="251751424" behindDoc="0" locked="0" layoutInCell="1" allowOverlap="1" wp14:anchorId="59B73EAC" wp14:editId="50C9AEBB">
          <wp:simplePos x="0" y="0"/>
          <wp:positionH relativeFrom="margin">
            <wp:posOffset>6393581</wp:posOffset>
          </wp:positionH>
          <wp:positionV relativeFrom="paragraph">
            <wp:posOffset>-17768</wp:posOffset>
          </wp:positionV>
          <wp:extent cx="628000" cy="623539"/>
          <wp:effectExtent l="0" t="0" r="1270" b="5715"/>
          <wp:wrapNone/>
          <wp:docPr id="1388" name="Picture 13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00" cy="6235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9367FE" w14:textId="4C246ABD" w:rsidR="00DB3B9A" w:rsidRDefault="00186361" w:rsidP="00186361">
    <w:pPr>
      <w:pStyle w:val="Header"/>
      <w:tabs>
        <w:tab w:val="clear" w:pos="4513"/>
        <w:tab w:val="clear" w:pos="9026"/>
        <w:tab w:val="left" w:pos="8303"/>
      </w:tabs>
    </w:pPr>
    <w:r>
      <w:tab/>
    </w:r>
  </w:p>
  <w:p w14:paraId="5D09375D" w14:textId="00B30817" w:rsidR="00DB3B9A" w:rsidRDefault="00DB3B9A" w:rsidP="00DB3B9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729920" behindDoc="0" locked="0" layoutInCell="1" allowOverlap="1" wp14:anchorId="1104CFD2" wp14:editId="490FE52C">
              <wp:simplePos x="0" y="0"/>
              <wp:positionH relativeFrom="column">
                <wp:posOffset>-90608</wp:posOffset>
              </wp:positionH>
              <wp:positionV relativeFrom="paragraph">
                <wp:posOffset>165428</wp:posOffset>
              </wp:positionV>
              <wp:extent cx="4069080" cy="302895"/>
              <wp:effectExtent l="0" t="0" r="7620" b="14605"/>
              <wp:wrapSquare wrapText="bothSides"/>
              <wp:docPr id="14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9080" cy="302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257F69" w14:textId="77777777" w:rsidR="00DB3B9A" w:rsidRPr="00D6664E" w:rsidRDefault="00DB3B9A" w:rsidP="00DB3B9A">
                          <w:pPr>
                            <w:spacing w:after="0" w:line="276" w:lineRule="auto"/>
                            <w:rPr>
                              <w:rFonts w:ascii="Malgun Gothic" w:eastAsia="Malgun Gothic" w:hAnsi="Malgun Gothic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D6664E">
                            <w:rPr>
                              <w:rFonts w:ascii="Malgun Gothic" w:eastAsia="Malgun Gothic" w:hAnsi="Malgun Gothic" w:cs="Times New Roman"/>
                              <w:b/>
                              <w:sz w:val="24"/>
                              <w:szCs w:val="24"/>
                            </w:rPr>
                            <w:t>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04CFD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7.15pt;margin-top:13.05pt;width:320.4pt;height:23.8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" strokecolor="white [3212]">
              <v:textbox>
                <w:txbxContent>
                  <w:p w14:paraId="1A257F69" w14:textId="77777777" w:rsidR="00DB3B9A" w:rsidRPr="00D6664E" w:rsidRDefault="00DB3B9A" w:rsidP="00DB3B9A">
                    <w:pPr>
                      <w:spacing w:after="0" w:line="276" w:lineRule="auto"/>
                      <w:rPr>
                        <w:rFonts w:ascii="Malgun Gothic" w:eastAsia="Malgun Gothic" w:hAnsi="Malgun Gothic" w:cs="Times New Roman"/>
                        <w:b/>
                        <w:sz w:val="24"/>
                        <w:szCs w:val="24"/>
                        <w:lang w:val="en-US"/>
                      </w:rPr>
                    </w:pPr>
                    <w:r w:rsidRPr="00D6664E">
                      <w:rPr>
                        <w:rFonts w:ascii="Malgun Gothic" w:eastAsia="Malgun Gothic" w:hAnsi="Malgun Gothic" w:cs="Times New Roman"/>
                        <w:b/>
                        <w:sz w:val="24"/>
                        <w:szCs w:val="24"/>
                      </w:rPr>
                      <w:t>NAME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59DDE8D" w14:textId="6F4A0523" w:rsidR="00DB3B9A" w:rsidRDefault="006F4889" w:rsidP="00DB3B9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731968" behindDoc="0" locked="0" layoutInCell="1" allowOverlap="1" wp14:anchorId="4BC6EAD5" wp14:editId="47075BEA">
              <wp:simplePos x="0" y="0"/>
              <wp:positionH relativeFrom="margin">
                <wp:posOffset>4052570</wp:posOffset>
              </wp:positionH>
              <wp:positionV relativeFrom="page">
                <wp:posOffset>906780</wp:posOffset>
              </wp:positionV>
              <wp:extent cx="2997200" cy="302895"/>
              <wp:effectExtent l="0" t="0" r="0" b="1905"/>
              <wp:wrapNone/>
              <wp:docPr id="1487" name="Text Box 14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7200" cy="3028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8A32BD" w14:textId="77777777" w:rsidR="00DB3B9A" w:rsidRPr="00E467CE" w:rsidRDefault="00DB3B9A" w:rsidP="00DB3B9A">
                          <w:pPr>
                            <w:spacing w:after="0"/>
                            <w:ind w:right="-85"/>
                            <w:jc w:val="right"/>
                            <w:rPr>
                              <w:rFonts w:ascii="Malgun Gothic" w:eastAsia="Malgun Gothic" w:hAnsi="Malgun Gothic" w:cs="Times New Roman"/>
                              <w:b/>
                              <w:bCs/>
                              <w:sz w:val="18"/>
                              <w:szCs w:val="28"/>
                              <w:lang w:val="en-US"/>
                            </w:rPr>
                          </w:pPr>
                          <w:r w:rsidRPr="00E467CE">
                            <w:rPr>
                              <w:rFonts w:ascii="Malgun Gothic" w:eastAsia="Malgun Gothic" w:hAnsi="Malgun Gothic" w:cs="Times New Roman"/>
                              <w:b/>
                              <w:bCs/>
                              <w:sz w:val="18"/>
                              <w:szCs w:val="28"/>
                              <w:lang w:val="en-US"/>
                            </w:rPr>
                            <w:t>Govt. Model Engineering College, Kochi</w:t>
                          </w:r>
                        </w:p>
                        <w:p w14:paraId="4EC9433E" w14:textId="77777777" w:rsidR="00DB3B9A" w:rsidRPr="00E467CE" w:rsidRDefault="00DB3B9A" w:rsidP="00DB3B9A">
                          <w:pPr>
                            <w:jc w:val="center"/>
                            <w:rPr>
                              <w:rFonts w:ascii="Malgun Gothic" w:eastAsia="Malgun Gothic" w:hAnsi="Malgun Gothic" w:cs="Times New Roman"/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C6EAD5" id="Text Box 1487" o:spid="_x0000_s1030" type="#_x0000_t202" style="position:absolute;margin-left:319.1pt;margin-top:71.4pt;width:236pt;height:23.8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" filled="f" stroked="f">
              <v:textbox>
                <w:txbxContent>
                  <w:p w14:paraId="168A32BD" w14:textId="77777777" w:rsidR="00DB3B9A" w:rsidRPr="00E467CE" w:rsidRDefault="00DB3B9A" w:rsidP="00DB3B9A">
                    <w:pPr>
                      <w:spacing w:after="0"/>
                      <w:ind w:right="-85"/>
                      <w:jc w:val="right"/>
                      <w:rPr>
                        <w:rFonts w:ascii="Malgun Gothic" w:eastAsia="Malgun Gothic" w:hAnsi="Malgun Gothic" w:cs="Times New Roman"/>
                        <w:b/>
                        <w:bCs/>
                        <w:sz w:val="18"/>
                        <w:szCs w:val="28"/>
                        <w:lang w:val="en-US"/>
                      </w:rPr>
                    </w:pPr>
                    <w:r w:rsidRPr="00E467CE">
                      <w:rPr>
                        <w:rFonts w:ascii="Malgun Gothic" w:eastAsia="Malgun Gothic" w:hAnsi="Malgun Gothic" w:cs="Times New Roman"/>
                        <w:b/>
                        <w:bCs/>
                        <w:sz w:val="18"/>
                        <w:szCs w:val="28"/>
                        <w:lang w:val="en-US"/>
                      </w:rPr>
                      <w:t>Govt. Model Engineering College, Kochi</w:t>
                    </w:r>
                  </w:p>
                  <w:p w14:paraId="4EC9433E" w14:textId="77777777" w:rsidR="00DB3B9A" w:rsidRPr="00E467CE" w:rsidRDefault="00DB3B9A" w:rsidP="00DB3B9A">
                    <w:pPr>
                      <w:jc w:val="center"/>
                      <w:rPr>
                        <w:rFonts w:ascii="Malgun Gothic" w:eastAsia="Malgun Gothic" w:hAnsi="Malgun Gothic" w:cs="Times New Roman"/>
                        <w:sz w:val="22"/>
                        <w:szCs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546F930D" w14:textId="77777777" w:rsidR="00DB3B9A" w:rsidRDefault="00DB3B9A" w:rsidP="00DB3B9A">
    <w:pPr>
      <w:pStyle w:val="Header"/>
    </w:pPr>
  </w:p>
  <w:p w14:paraId="6557ADCD" w14:textId="383BED0B" w:rsidR="006B69F2" w:rsidRPr="00DB3B9A" w:rsidRDefault="00DB3B9A" w:rsidP="00DB3B9A">
    <w:pPr>
      <w:pStyle w:val="Header"/>
      <w:tabs>
        <w:tab w:val="clear" w:pos="4513"/>
        <w:tab w:val="clear" w:pos="9026"/>
        <w:tab w:val="left" w:pos="966"/>
      </w:tabs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61798AA9" wp14:editId="32D5A461">
              <wp:simplePos x="0" y="0"/>
              <wp:positionH relativeFrom="margin">
                <wp:posOffset>0</wp:posOffset>
              </wp:positionH>
              <wp:positionV relativeFrom="paragraph">
                <wp:posOffset>35959</wp:posOffset>
              </wp:positionV>
              <wp:extent cx="7040880" cy="0"/>
              <wp:effectExtent l="0" t="0" r="0" b="0"/>
              <wp:wrapNone/>
              <wp:docPr id="1489" name="Straight Connector 14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4088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6B98EC" id="Straight Connector 148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85pt" to="554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" strokecolor="black [3213]" strokeweight="1.5pt">
              <v:stroke joinstyle="miter"/>
              <w10:wrap anchorx="margin"/>
            </v:lin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5E6151DE" wp14:editId="00009EB8">
              <wp:simplePos x="0" y="0"/>
              <wp:positionH relativeFrom="margin">
                <wp:posOffset>-635</wp:posOffset>
              </wp:positionH>
              <wp:positionV relativeFrom="paragraph">
                <wp:posOffset>71301</wp:posOffset>
              </wp:positionV>
              <wp:extent cx="7040880" cy="0"/>
              <wp:effectExtent l="0" t="0" r="0" b="0"/>
              <wp:wrapNone/>
              <wp:docPr id="1490" name="Straight Connector 14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4088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BC94FF" id="Straight Connector 149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5.6pt" to="554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" strokecolor="black [3213]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96D08" w14:textId="559F862D" w:rsidR="00DB3B9A" w:rsidRPr="00E42655" w:rsidRDefault="00AB6B04" w:rsidP="00DB3B9A">
    <w:pPr>
      <w:rPr>
        <w:rFonts w:ascii="Book Antiqua" w:hAnsi="Book Antiqua"/>
      </w:rPr>
    </w:pPr>
    <w:r w:rsidRPr="00E42655">
      <w:rPr>
        <w:rFonts w:ascii="Book Antiqua" w:eastAsia="Calibri Light" w:hAnsi="Book Antiqua" w:cs="Times New Roman"/>
        <w:noProof/>
        <w:color w:val="4C4C4C"/>
        <w:sz w:val="22"/>
        <w:szCs w:val="22"/>
        <w:lang w:val="en-US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EA676B7" wp14:editId="2CE46AB6">
              <wp:simplePos x="0" y="0"/>
              <wp:positionH relativeFrom="column">
                <wp:posOffset>955675</wp:posOffset>
              </wp:positionH>
              <wp:positionV relativeFrom="paragraph">
                <wp:posOffset>274893</wp:posOffset>
              </wp:positionV>
              <wp:extent cx="97790" cy="90805"/>
              <wp:effectExtent l="0" t="0" r="0" b="4445"/>
              <wp:wrapNone/>
              <wp:docPr id="1352" name="Telephone icon" descr="Phone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97790" cy="90805"/>
                      </a:xfrm>
                      <a:custGeom>
                        <a:avLst/>
                        <a:gdLst>
                          <a:gd name="T0" fmla="*/ 477 w 2552"/>
                          <a:gd name="T1" fmla="*/ 11 h 2616"/>
                          <a:gd name="T2" fmla="*/ 580 w 2552"/>
                          <a:gd name="T3" fmla="*/ 77 h 2616"/>
                          <a:gd name="T4" fmla="*/ 742 w 2552"/>
                          <a:gd name="T5" fmla="*/ 241 h 2616"/>
                          <a:gd name="T6" fmla="*/ 854 w 2552"/>
                          <a:gd name="T7" fmla="*/ 356 h 2616"/>
                          <a:gd name="T8" fmla="*/ 900 w 2552"/>
                          <a:gd name="T9" fmla="*/ 449 h 2616"/>
                          <a:gd name="T10" fmla="*/ 892 w 2552"/>
                          <a:gd name="T11" fmla="*/ 540 h 2616"/>
                          <a:gd name="T12" fmla="*/ 830 w 2552"/>
                          <a:gd name="T13" fmla="*/ 629 h 2616"/>
                          <a:gd name="T14" fmla="*/ 727 w 2552"/>
                          <a:gd name="T15" fmla="*/ 723 h 2616"/>
                          <a:gd name="T16" fmla="*/ 669 w 2552"/>
                          <a:gd name="T17" fmla="*/ 823 h 2616"/>
                          <a:gd name="T18" fmla="*/ 663 w 2552"/>
                          <a:gd name="T19" fmla="*/ 925 h 2616"/>
                          <a:gd name="T20" fmla="*/ 707 w 2552"/>
                          <a:gd name="T21" fmla="*/ 1027 h 2616"/>
                          <a:gd name="T22" fmla="*/ 918 w 2552"/>
                          <a:gd name="T23" fmla="*/ 1253 h 2616"/>
                          <a:gd name="T24" fmla="*/ 1402 w 2552"/>
                          <a:gd name="T25" fmla="*/ 1718 h 2616"/>
                          <a:gd name="T26" fmla="*/ 1630 w 2552"/>
                          <a:gd name="T27" fmla="*/ 1918 h 2616"/>
                          <a:gd name="T28" fmla="*/ 1727 w 2552"/>
                          <a:gd name="T29" fmla="*/ 1946 h 2616"/>
                          <a:gd name="T30" fmla="*/ 1823 w 2552"/>
                          <a:gd name="T31" fmla="*/ 1921 h 2616"/>
                          <a:gd name="T32" fmla="*/ 1914 w 2552"/>
                          <a:gd name="T33" fmla="*/ 1836 h 2616"/>
                          <a:gd name="T34" fmla="*/ 2018 w 2552"/>
                          <a:gd name="T35" fmla="*/ 1737 h 2616"/>
                          <a:gd name="T36" fmla="*/ 2121 w 2552"/>
                          <a:gd name="T37" fmla="*/ 1703 h 2616"/>
                          <a:gd name="T38" fmla="*/ 2222 w 2552"/>
                          <a:gd name="T39" fmla="*/ 1728 h 2616"/>
                          <a:gd name="T40" fmla="*/ 2320 w 2552"/>
                          <a:gd name="T41" fmla="*/ 1810 h 2616"/>
                          <a:gd name="T42" fmla="*/ 2529 w 2552"/>
                          <a:gd name="T43" fmla="*/ 2061 h 2616"/>
                          <a:gd name="T44" fmla="*/ 2552 w 2552"/>
                          <a:gd name="T45" fmla="*/ 2149 h 2616"/>
                          <a:gd name="T46" fmla="*/ 2538 w 2552"/>
                          <a:gd name="T47" fmla="*/ 2228 h 2616"/>
                          <a:gd name="T48" fmla="*/ 2506 w 2552"/>
                          <a:gd name="T49" fmla="*/ 2287 h 2616"/>
                          <a:gd name="T50" fmla="*/ 2475 w 2552"/>
                          <a:gd name="T51" fmla="*/ 2321 h 2616"/>
                          <a:gd name="T52" fmla="*/ 2458 w 2552"/>
                          <a:gd name="T53" fmla="*/ 2336 h 2616"/>
                          <a:gd name="T54" fmla="*/ 2412 w 2552"/>
                          <a:gd name="T55" fmla="*/ 2374 h 2616"/>
                          <a:gd name="T56" fmla="*/ 2347 w 2552"/>
                          <a:gd name="T57" fmla="*/ 2426 h 2616"/>
                          <a:gd name="T58" fmla="*/ 2269 w 2552"/>
                          <a:gd name="T59" fmla="*/ 2482 h 2616"/>
                          <a:gd name="T60" fmla="*/ 2187 w 2552"/>
                          <a:gd name="T61" fmla="*/ 2532 h 2616"/>
                          <a:gd name="T62" fmla="*/ 2109 w 2552"/>
                          <a:gd name="T63" fmla="*/ 2567 h 2616"/>
                          <a:gd name="T64" fmla="*/ 1964 w 2552"/>
                          <a:gd name="T65" fmla="*/ 2605 h 2616"/>
                          <a:gd name="T66" fmla="*/ 1848 w 2552"/>
                          <a:gd name="T67" fmla="*/ 2616 h 2616"/>
                          <a:gd name="T68" fmla="*/ 1752 w 2552"/>
                          <a:gd name="T69" fmla="*/ 2606 h 2616"/>
                          <a:gd name="T70" fmla="*/ 1668 w 2552"/>
                          <a:gd name="T71" fmla="*/ 2581 h 2616"/>
                          <a:gd name="T72" fmla="*/ 1589 w 2552"/>
                          <a:gd name="T73" fmla="*/ 2544 h 2616"/>
                          <a:gd name="T74" fmla="*/ 1439 w 2552"/>
                          <a:gd name="T75" fmla="*/ 2469 h 2616"/>
                          <a:gd name="T76" fmla="*/ 1167 w 2552"/>
                          <a:gd name="T77" fmla="*/ 2314 h 2616"/>
                          <a:gd name="T78" fmla="*/ 916 w 2552"/>
                          <a:gd name="T79" fmla="*/ 2146 h 2616"/>
                          <a:gd name="T80" fmla="*/ 689 w 2552"/>
                          <a:gd name="T81" fmla="*/ 1959 h 2616"/>
                          <a:gd name="T82" fmla="*/ 488 w 2552"/>
                          <a:gd name="T83" fmla="*/ 1751 h 2616"/>
                          <a:gd name="T84" fmla="*/ 314 w 2552"/>
                          <a:gd name="T85" fmla="*/ 1520 h 2616"/>
                          <a:gd name="T86" fmla="*/ 170 w 2552"/>
                          <a:gd name="T87" fmla="*/ 1261 h 2616"/>
                          <a:gd name="T88" fmla="*/ 59 w 2552"/>
                          <a:gd name="T89" fmla="*/ 972 h 2616"/>
                          <a:gd name="T90" fmla="*/ 4 w 2552"/>
                          <a:gd name="T91" fmla="*/ 734 h 2616"/>
                          <a:gd name="T92" fmla="*/ 11 w 2552"/>
                          <a:gd name="T93" fmla="*/ 543 h 2616"/>
                          <a:gd name="T94" fmla="*/ 63 w 2552"/>
                          <a:gd name="T95" fmla="*/ 365 h 2616"/>
                          <a:gd name="T96" fmla="*/ 160 w 2552"/>
                          <a:gd name="T97" fmla="*/ 197 h 2616"/>
                          <a:gd name="T98" fmla="*/ 279 w 2552"/>
                          <a:gd name="T99" fmla="*/ 61 h 2616"/>
                          <a:gd name="T100" fmla="*/ 377 w 2552"/>
                          <a:gd name="T101" fmla="*/ 6 h 26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552" h="2616">
                            <a:moveTo>
                              <a:pt x="410" y="0"/>
                            </a:moveTo>
                            <a:lnTo>
                              <a:pt x="443" y="2"/>
                            </a:lnTo>
                            <a:lnTo>
                              <a:pt x="477" y="11"/>
                            </a:lnTo>
                            <a:lnTo>
                              <a:pt x="511" y="26"/>
                            </a:lnTo>
                            <a:lnTo>
                              <a:pt x="545" y="48"/>
                            </a:lnTo>
                            <a:lnTo>
                              <a:pt x="580" y="77"/>
                            </a:lnTo>
                            <a:lnTo>
                              <a:pt x="634" y="132"/>
                            </a:lnTo>
                            <a:lnTo>
                              <a:pt x="688" y="186"/>
                            </a:lnTo>
                            <a:lnTo>
                              <a:pt x="742" y="241"/>
                            </a:lnTo>
                            <a:lnTo>
                              <a:pt x="798" y="294"/>
                            </a:lnTo>
                            <a:lnTo>
                              <a:pt x="829" y="324"/>
                            </a:lnTo>
                            <a:lnTo>
                              <a:pt x="854" y="356"/>
                            </a:lnTo>
                            <a:lnTo>
                              <a:pt x="875" y="387"/>
                            </a:lnTo>
                            <a:lnTo>
                              <a:pt x="890" y="418"/>
                            </a:lnTo>
                            <a:lnTo>
                              <a:pt x="900" y="449"/>
                            </a:lnTo>
                            <a:lnTo>
                              <a:pt x="904" y="480"/>
                            </a:lnTo>
                            <a:lnTo>
                              <a:pt x="901" y="510"/>
                            </a:lnTo>
                            <a:lnTo>
                              <a:pt x="892" y="540"/>
                            </a:lnTo>
                            <a:lnTo>
                              <a:pt x="878" y="571"/>
                            </a:lnTo>
                            <a:lnTo>
                              <a:pt x="857" y="600"/>
                            </a:lnTo>
                            <a:lnTo>
                              <a:pt x="830" y="629"/>
                            </a:lnTo>
                            <a:lnTo>
                              <a:pt x="797" y="658"/>
                            </a:lnTo>
                            <a:lnTo>
                              <a:pt x="758" y="690"/>
                            </a:lnTo>
                            <a:lnTo>
                              <a:pt x="727" y="723"/>
                            </a:lnTo>
                            <a:lnTo>
                              <a:pt x="702" y="755"/>
                            </a:lnTo>
                            <a:lnTo>
                              <a:pt x="683" y="789"/>
                            </a:lnTo>
                            <a:lnTo>
                              <a:pt x="669" y="823"/>
                            </a:lnTo>
                            <a:lnTo>
                              <a:pt x="661" y="856"/>
                            </a:lnTo>
                            <a:lnTo>
                              <a:pt x="659" y="890"/>
                            </a:lnTo>
                            <a:lnTo>
                              <a:pt x="663" y="925"/>
                            </a:lnTo>
                            <a:lnTo>
                              <a:pt x="672" y="959"/>
                            </a:lnTo>
                            <a:lnTo>
                              <a:pt x="687" y="992"/>
                            </a:lnTo>
                            <a:lnTo>
                              <a:pt x="707" y="1027"/>
                            </a:lnTo>
                            <a:lnTo>
                              <a:pt x="731" y="1060"/>
                            </a:lnTo>
                            <a:lnTo>
                              <a:pt x="760" y="1093"/>
                            </a:lnTo>
                            <a:lnTo>
                              <a:pt x="918" y="1253"/>
                            </a:lnTo>
                            <a:lnTo>
                              <a:pt x="1077" y="1409"/>
                            </a:lnTo>
                            <a:lnTo>
                              <a:pt x="1239" y="1565"/>
                            </a:lnTo>
                            <a:lnTo>
                              <a:pt x="1402" y="1718"/>
                            </a:lnTo>
                            <a:lnTo>
                              <a:pt x="1566" y="1870"/>
                            </a:lnTo>
                            <a:lnTo>
                              <a:pt x="1598" y="1897"/>
                            </a:lnTo>
                            <a:lnTo>
                              <a:pt x="1630" y="1918"/>
                            </a:lnTo>
                            <a:lnTo>
                              <a:pt x="1662" y="1933"/>
                            </a:lnTo>
                            <a:lnTo>
                              <a:pt x="1695" y="1943"/>
                            </a:lnTo>
                            <a:lnTo>
                              <a:pt x="1727" y="1946"/>
                            </a:lnTo>
                            <a:lnTo>
                              <a:pt x="1759" y="1944"/>
                            </a:lnTo>
                            <a:lnTo>
                              <a:pt x="1792" y="1936"/>
                            </a:lnTo>
                            <a:lnTo>
                              <a:pt x="1823" y="1921"/>
                            </a:lnTo>
                            <a:lnTo>
                              <a:pt x="1854" y="1899"/>
                            </a:lnTo>
                            <a:lnTo>
                              <a:pt x="1884" y="1871"/>
                            </a:lnTo>
                            <a:lnTo>
                              <a:pt x="1914" y="1836"/>
                            </a:lnTo>
                            <a:lnTo>
                              <a:pt x="1948" y="1796"/>
                            </a:lnTo>
                            <a:lnTo>
                              <a:pt x="1982" y="1763"/>
                            </a:lnTo>
                            <a:lnTo>
                              <a:pt x="2018" y="1737"/>
                            </a:lnTo>
                            <a:lnTo>
                              <a:pt x="2052" y="1719"/>
                            </a:lnTo>
                            <a:lnTo>
                              <a:pt x="2086" y="1708"/>
                            </a:lnTo>
                            <a:lnTo>
                              <a:pt x="2121" y="1703"/>
                            </a:lnTo>
                            <a:lnTo>
                              <a:pt x="2155" y="1705"/>
                            </a:lnTo>
                            <a:lnTo>
                              <a:pt x="2189" y="1714"/>
                            </a:lnTo>
                            <a:lnTo>
                              <a:pt x="2222" y="1728"/>
                            </a:lnTo>
                            <a:lnTo>
                              <a:pt x="2256" y="1749"/>
                            </a:lnTo>
                            <a:lnTo>
                              <a:pt x="2288" y="1776"/>
                            </a:lnTo>
                            <a:lnTo>
                              <a:pt x="2320" y="1810"/>
                            </a:lnTo>
                            <a:lnTo>
                              <a:pt x="2353" y="1848"/>
                            </a:lnTo>
                            <a:lnTo>
                              <a:pt x="2509" y="2031"/>
                            </a:lnTo>
                            <a:lnTo>
                              <a:pt x="2529" y="2061"/>
                            </a:lnTo>
                            <a:lnTo>
                              <a:pt x="2542" y="2090"/>
                            </a:lnTo>
                            <a:lnTo>
                              <a:pt x="2550" y="2121"/>
                            </a:lnTo>
                            <a:lnTo>
                              <a:pt x="2552" y="2149"/>
                            </a:lnTo>
                            <a:lnTo>
                              <a:pt x="2551" y="2176"/>
                            </a:lnTo>
                            <a:lnTo>
                              <a:pt x="2546" y="2202"/>
                            </a:lnTo>
                            <a:lnTo>
                              <a:pt x="2538" y="2228"/>
                            </a:lnTo>
                            <a:lnTo>
                              <a:pt x="2528" y="2250"/>
                            </a:lnTo>
                            <a:lnTo>
                              <a:pt x="2517" y="2270"/>
                            </a:lnTo>
                            <a:lnTo>
                              <a:pt x="2506" y="2287"/>
                            </a:lnTo>
                            <a:lnTo>
                              <a:pt x="2494" y="2302"/>
                            </a:lnTo>
                            <a:lnTo>
                              <a:pt x="2484" y="2313"/>
                            </a:lnTo>
                            <a:lnTo>
                              <a:pt x="2475" y="2321"/>
                            </a:lnTo>
                            <a:lnTo>
                              <a:pt x="2473" y="2322"/>
                            </a:lnTo>
                            <a:lnTo>
                              <a:pt x="2467" y="2327"/>
                            </a:lnTo>
                            <a:lnTo>
                              <a:pt x="2458" y="2336"/>
                            </a:lnTo>
                            <a:lnTo>
                              <a:pt x="2445" y="2347"/>
                            </a:lnTo>
                            <a:lnTo>
                              <a:pt x="2430" y="2360"/>
                            </a:lnTo>
                            <a:lnTo>
                              <a:pt x="2412" y="2374"/>
                            </a:lnTo>
                            <a:lnTo>
                              <a:pt x="2392" y="2390"/>
                            </a:lnTo>
                            <a:lnTo>
                              <a:pt x="2371" y="2408"/>
                            </a:lnTo>
                            <a:lnTo>
                              <a:pt x="2347" y="2426"/>
                            </a:lnTo>
                            <a:lnTo>
                              <a:pt x="2322" y="2444"/>
                            </a:lnTo>
                            <a:lnTo>
                              <a:pt x="2296" y="2464"/>
                            </a:lnTo>
                            <a:lnTo>
                              <a:pt x="2269" y="2482"/>
                            </a:lnTo>
                            <a:lnTo>
                              <a:pt x="2243" y="2500"/>
                            </a:lnTo>
                            <a:lnTo>
                              <a:pt x="2214" y="2517"/>
                            </a:lnTo>
                            <a:lnTo>
                              <a:pt x="2187" y="2532"/>
                            </a:lnTo>
                            <a:lnTo>
                              <a:pt x="2161" y="2546"/>
                            </a:lnTo>
                            <a:lnTo>
                              <a:pt x="2135" y="2558"/>
                            </a:lnTo>
                            <a:lnTo>
                              <a:pt x="2109" y="2567"/>
                            </a:lnTo>
                            <a:lnTo>
                              <a:pt x="2058" y="2583"/>
                            </a:lnTo>
                            <a:lnTo>
                              <a:pt x="2010" y="2595"/>
                            </a:lnTo>
                            <a:lnTo>
                              <a:pt x="1964" y="2605"/>
                            </a:lnTo>
                            <a:lnTo>
                              <a:pt x="1923" y="2611"/>
                            </a:lnTo>
                            <a:lnTo>
                              <a:pt x="1884" y="2615"/>
                            </a:lnTo>
                            <a:lnTo>
                              <a:pt x="1848" y="2616"/>
                            </a:lnTo>
                            <a:lnTo>
                              <a:pt x="1814" y="2615"/>
                            </a:lnTo>
                            <a:lnTo>
                              <a:pt x="1782" y="2611"/>
                            </a:lnTo>
                            <a:lnTo>
                              <a:pt x="1752" y="2606"/>
                            </a:lnTo>
                            <a:lnTo>
                              <a:pt x="1723" y="2599"/>
                            </a:lnTo>
                            <a:lnTo>
                              <a:pt x="1695" y="2591"/>
                            </a:lnTo>
                            <a:lnTo>
                              <a:pt x="1668" y="2581"/>
                            </a:lnTo>
                            <a:lnTo>
                              <a:pt x="1641" y="2570"/>
                            </a:lnTo>
                            <a:lnTo>
                              <a:pt x="1615" y="2558"/>
                            </a:lnTo>
                            <a:lnTo>
                              <a:pt x="1589" y="2544"/>
                            </a:lnTo>
                            <a:lnTo>
                              <a:pt x="1561" y="2531"/>
                            </a:lnTo>
                            <a:lnTo>
                              <a:pt x="1534" y="2517"/>
                            </a:lnTo>
                            <a:lnTo>
                              <a:pt x="1439" y="2469"/>
                            </a:lnTo>
                            <a:lnTo>
                              <a:pt x="1347" y="2418"/>
                            </a:lnTo>
                            <a:lnTo>
                              <a:pt x="1256" y="2367"/>
                            </a:lnTo>
                            <a:lnTo>
                              <a:pt x="1167" y="2314"/>
                            </a:lnTo>
                            <a:lnTo>
                              <a:pt x="1081" y="2260"/>
                            </a:lnTo>
                            <a:lnTo>
                              <a:pt x="997" y="2203"/>
                            </a:lnTo>
                            <a:lnTo>
                              <a:pt x="916" y="2146"/>
                            </a:lnTo>
                            <a:lnTo>
                              <a:pt x="838" y="2085"/>
                            </a:lnTo>
                            <a:lnTo>
                              <a:pt x="762" y="2024"/>
                            </a:lnTo>
                            <a:lnTo>
                              <a:pt x="689" y="1959"/>
                            </a:lnTo>
                            <a:lnTo>
                              <a:pt x="619" y="1893"/>
                            </a:lnTo>
                            <a:lnTo>
                              <a:pt x="551" y="1823"/>
                            </a:lnTo>
                            <a:lnTo>
                              <a:pt x="488" y="1751"/>
                            </a:lnTo>
                            <a:lnTo>
                              <a:pt x="426" y="1677"/>
                            </a:lnTo>
                            <a:lnTo>
                              <a:pt x="369" y="1600"/>
                            </a:lnTo>
                            <a:lnTo>
                              <a:pt x="314" y="1520"/>
                            </a:lnTo>
                            <a:lnTo>
                              <a:pt x="263" y="1436"/>
                            </a:lnTo>
                            <a:lnTo>
                              <a:pt x="214" y="1351"/>
                            </a:lnTo>
                            <a:lnTo>
                              <a:pt x="170" y="1261"/>
                            </a:lnTo>
                            <a:lnTo>
                              <a:pt x="130" y="1168"/>
                            </a:lnTo>
                            <a:lnTo>
                              <a:pt x="92" y="1072"/>
                            </a:lnTo>
                            <a:lnTo>
                              <a:pt x="59" y="972"/>
                            </a:lnTo>
                            <a:lnTo>
                              <a:pt x="29" y="868"/>
                            </a:lnTo>
                            <a:lnTo>
                              <a:pt x="14" y="801"/>
                            </a:lnTo>
                            <a:lnTo>
                              <a:pt x="4" y="734"/>
                            </a:lnTo>
                            <a:lnTo>
                              <a:pt x="0" y="669"/>
                            </a:lnTo>
                            <a:lnTo>
                              <a:pt x="2" y="606"/>
                            </a:lnTo>
                            <a:lnTo>
                              <a:pt x="11" y="543"/>
                            </a:lnTo>
                            <a:lnTo>
                              <a:pt x="23" y="483"/>
                            </a:lnTo>
                            <a:lnTo>
                              <a:pt x="41" y="423"/>
                            </a:lnTo>
                            <a:lnTo>
                              <a:pt x="63" y="365"/>
                            </a:lnTo>
                            <a:lnTo>
                              <a:pt x="91" y="307"/>
                            </a:lnTo>
                            <a:lnTo>
                              <a:pt x="124" y="252"/>
                            </a:lnTo>
                            <a:lnTo>
                              <a:pt x="160" y="197"/>
                            </a:lnTo>
                            <a:lnTo>
                              <a:pt x="201" y="144"/>
                            </a:lnTo>
                            <a:lnTo>
                              <a:pt x="247" y="92"/>
                            </a:lnTo>
                            <a:lnTo>
                              <a:pt x="279" y="61"/>
                            </a:lnTo>
                            <a:lnTo>
                              <a:pt x="311" y="36"/>
                            </a:lnTo>
                            <a:lnTo>
                              <a:pt x="345" y="18"/>
                            </a:lnTo>
                            <a:lnTo>
                              <a:pt x="377" y="6"/>
                            </a:lnTo>
                            <a:lnTo>
                              <a:pt x="41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B0CF5" id="Telephone icon" o:spid="_x0000_s1026" alt="Phone icon" style="position:absolute;margin-left:75.25pt;margin-top:21.65pt;width:7.7pt;height:7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<v:path arrowok="t" o:connecttype="custom" o:connectlocs="18278,382;22225,2673;28433,8365;32724,12357;34487,15585;34181,18744;31805,21833;27858,25096;25635,28567;25405,32108;27092,35649;35177,43493;53723,59634;62460,66576;66177,67548;69855,66681;73343,63730;77328,60294;81275,59113;85145,59981;88900,62828;96909,71540;97790,74595;97254,77337;96027,79385;94839,80565;94188,81086;92425,82405;89935,84210;86946,86154;83804,87889;80815,89104;75258,90423;70813,90805;67135,90458;63916,89590;60889,88306;55141,85702;44718,80322;35100,74491;26402,68000;18700,60780;12032,52761;6514,43771;2261,33739;153,25478;422,18848;2414,12670;6131,6838;10691,2117;14446,208" o:connectangles="0,0,0,0,0,0,0,0,0,0,0,0,0,0,0,0,0,0,0,0,0,0,0,0,0,0,0,0,0,0,0,0,0,0,0,0,0,0,0,0,0,0,0,0,0,0,0,0,0,0,0"/>
              <o:lock v:ext="edit" aspectratio="t"/>
            </v:shape>
          </w:pict>
        </mc:Fallback>
      </mc:AlternateContent>
    </w:r>
    <w:r w:rsidR="00C02AC3" w:rsidRPr="00E42655">
      <w:rPr>
        <w:rFonts w:ascii="Book Antiqua" w:hAnsi="Book Antiqua"/>
        <w:noProof/>
      </w:rPr>
      <w:drawing>
        <wp:anchor distT="0" distB="0" distL="114300" distR="114300" simplePos="0" relativeHeight="251714560" behindDoc="0" locked="0" layoutInCell="1" allowOverlap="1" wp14:anchorId="7E91BA33" wp14:editId="56E1FA40">
          <wp:simplePos x="0" y="0"/>
          <wp:positionH relativeFrom="margin">
            <wp:posOffset>6384127</wp:posOffset>
          </wp:positionH>
          <wp:positionV relativeFrom="paragraph">
            <wp:posOffset>-74930</wp:posOffset>
          </wp:positionV>
          <wp:extent cx="628000" cy="623539"/>
          <wp:effectExtent l="0" t="0" r="1270" b="5715"/>
          <wp:wrapNone/>
          <wp:docPr id="1389" name="Picture 13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00" cy="6235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6361" w:rsidRPr="00E42655">
      <w:rPr>
        <w:rFonts w:ascii="Book Antiqua" w:hAnsi="Book Antiqua"/>
        <w:noProof/>
      </w:rPr>
      <mc:AlternateContent>
        <mc:Choice Requires="wps">
          <w:drawing>
            <wp:anchor distT="45720" distB="45720" distL="114300" distR="114300" simplePos="0" relativeHeight="251713536" behindDoc="1" locked="0" layoutInCell="1" allowOverlap="1" wp14:anchorId="4471DE4D" wp14:editId="0D691624">
              <wp:simplePos x="0" y="0"/>
              <wp:positionH relativeFrom="column">
                <wp:posOffset>913765</wp:posOffset>
              </wp:positionH>
              <wp:positionV relativeFrom="paragraph">
                <wp:posOffset>-101630</wp:posOffset>
              </wp:positionV>
              <wp:extent cx="4069080" cy="302895"/>
              <wp:effectExtent l="0" t="0" r="26670" b="20955"/>
              <wp:wrapNone/>
              <wp:docPr id="13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9080" cy="3028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8E548" w14:textId="1FFADDA7" w:rsidR="00DB3B9A" w:rsidRPr="009149D5" w:rsidRDefault="00DC6248" w:rsidP="00DB3B9A">
                          <w:pPr>
                            <w:spacing w:after="0" w:line="276" w:lineRule="auto"/>
                            <w:rPr>
                              <w:rFonts w:ascii="Malgun Gothic" w:eastAsia="Malgun Gothic" w:hAnsi="Malgun Gothic" w:cstheme="majorHAnsi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Malgun Gothic" w:eastAsia="Malgun Gothic" w:hAnsi="Malgun Gothic" w:cstheme="majorHAnsi"/>
                              <w:b/>
                              <w:sz w:val="24"/>
                              <w:szCs w:val="24"/>
                            </w:rPr>
                            <w:t>PRANAV K PRADEEP</w:t>
                          </w:r>
                        </w:p>
                      </w:txbxContent>
                    </wps:txbx>
                    <wps:bodyPr rot="0" vert="horz" wrap="square" lIns="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1DE4D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71.95pt;margin-top:-8pt;width:320.4pt;height:23.8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" filled="f" strokecolor="white [3212]">
              <v:textbox inset="0">
                <w:txbxContent>
                  <w:p w14:paraId="0598E548" w14:textId="1FFADDA7" w:rsidR="00DB3B9A" w:rsidRPr="009149D5" w:rsidRDefault="00DC6248" w:rsidP="00DB3B9A">
                    <w:pPr>
                      <w:spacing w:after="0" w:line="276" w:lineRule="auto"/>
                      <w:rPr>
                        <w:rFonts w:ascii="Malgun Gothic" w:eastAsia="Malgun Gothic" w:hAnsi="Malgun Gothic" w:cstheme="majorHAnsi"/>
                        <w:b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algun Gothic" w:eastAsia="Malgun Gothic" w:hAnsi="Malgun Gothic" w:cstheme="majorHAnsi"/>
                        <w:b/>
                        <w:sz w:val="24"/>
                        <w:szCs w:val="24"/>
                      </w:rPr>
                      <w:t>PRANAV K PRADEEP</w:t>
                    </w:r>
                  </w:p>
                </w:txbxContent>
              </v:textbox>
            </v:shape>
          </w:pict>
        </mc:Fallback>
      </mc:AlternateContent>
    </w:r>
    <w:r w:rsidR="00186361" w:rsidRPr="00E42655">
      <w:rPr>
        <w:rFonts w:ascii="Book Antiqua" w:hAnsi="Book Antiqua"/>
        <w:noProof/>
      </w:rPr>
      <mc:AlternateContent>
        <mc:Choice Requires="wps">
          <w:drawing>
            <wp:anchor distT="45720" distB="45720" distL="114300" distR="114300" simplePos="0" relativeHeight="251715584" behindDoc="0" locked="0" layoutInCell="1" allowOverlap="1" wp14:anchorId="01BF6579" wp14:editId="4A429AD2">
              <wp:simplePos x="0" y="0"/>
              <wp:positionH relativeFrom="column">
                <wp:posOffset>869950</wp:posOffset>
              </wp:positionH>
              <wp:positionV relativeFrom="paragraph">
                <wp:posOffset>214504</wp:posOffset>
              </wp:positionV>
              <wp:extent cx="2981960" cy="531495"/>
              <wp:effectExtent l="0" t="0" r="0" b="1905"/>
              <wp:wrapSquare wrapText="bothSides"/>
              <wp:docPr id="13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960" cy="5314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A0AA36" w14:textId="50763657" w:rsidR="00DB3B9A" w:rsidRPr="005B2821" w:rsidRDefault="00DB3B9A" w:rsidP="009A2916">
                          <w:pPr>
                            <w:spacing w:after="0" w:line="240" w:lineRule="auto"/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9149D5"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 w:rsidRPr="005B2821"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18"/>
                              <w:szCs w:val="18"/>
                            </w:rPr>
                            <w:t xml:space="preserve">+91 </w:t>
                          </w:r>
                          <w:r w:rsidR="00DC6248"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18"/>
                              <w:szCs w:val="18"/>
                            </w:rPr>
                            <w:t>94962</w:t>
                          </w:r>
                          <w:r w:rsidRPr="005B2821"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r w:rsidR="00DC6248"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18"/>
                              <w:szCs w:val="18"/>
                            </w:rPr>
                            <w:t>32232</w:t>
                          </w:r>
                        </w:p>
                        <w:p w14:paraId="7C4E22C4" w14:textId="3C3AE48E" w:rsidR="009149D5" w:rsidRPr="00215BCC" w:rsidRDefault="00DB3B9A" w:rsidP="00D34B2E">
                          <w:pPr>
                            <w:spacing w:after="0" w:line="240" w:lineRule="auto"/>
                            <w:ind w:left="28"/>
                            <w:rPr>
                              <w:rFonts w:ascii="Malgun Gothic" w:eastAsia="Malgun Gothic" w:hAnsi="Malgun Gothic" w:cstheme="majorHAnsi"/>
                              <w:sz w:val="18"/>
                              <w:szCs w:val="18"/>
                            </w:rPr>
                          </w:pPr>
                          <w:r w:rsidRPr="009149D5"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hyperlink r:id="rId2" w:history="1">
                            <w:r w:rsidR="00DC6248" w:rsidRPr="00215BCC">
                              <w:rPr>
                                <w:rStyle w:val="Hyperlink"/>
                                <w:rFonts w:ascii="Malgun Gothic" w:eastAsia="Malgun Gothic" w:hAnsi="Malgun Gothic" w:cstheme="majorHAnsi"/>
                                <w:color w:val="auto"/>
                                <w:sz w:val="20"/>
                                <w:szCs w:val="20"/>
                              </w:rPr>
                              <w:t>pranavkpradeep.mec@gmail.com</w:t>
                            </w:r>
                          </w:hyperlink>
                        </w:p>
                        <w:p w14:paraId="11B3F3CB" w14:textId="5C98AC11" w:rsidR="00D52C0E" w:rsidRPr="009149D5" w:rsidRDefault="00D52C0E" w:rsidP="00753D90">
                          <w:pPr>
                            <w:spacing w:after="0" w:line="240" w:lineRule="auto"/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0FAEB628" w14:textId="147BC259" w:rsidR="00DB3B9A" w:rsidRPr="009149D5" w:rsidRDefault="00D52C0E" w:rsidP="00D52C0E">
                          <w:pPr>
                            <w:spacing w:after="0" w:line="276" w:lineRule="auto"/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9149D5">
                            <w:rPr>
                              <w:rFonts w:ascii="Malgun Gothic" w:eastAsia="Malgun Gothic" w:hAnsi="Malgun Gothic" w:cstheme="maj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F6579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68.5pt;margin-top:16.9pt;width:234.8pt;height:41.8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" filled="f" stroked="f">
              <v:textbox inset=",0,,0">
                <w:txbxContent>
                  <w:p w14:paraId="55A0AA36" w14:textId="50763657" w:rsidR="00DB3B9A" w:rsidRPr="005B2821" w:rsidRDefault="00DB3B9A" w:rsidP="009A2916">
                    <w:pPr>
                      <w:spacing w:after="0" w:line="240" w:lineRule="auto"/>
                      <w:rPr>
                        <w:rFonts w:ascii="Malgun Gothic" w:eastAsia="Malgun Gothic" w:hAnsi="Malgun Gothic" w:cstheme="majorHAnsi"/>
                        <w:color w:val="000000" w:themeColor="text1"/>
                        <w:sz w:val="18"/>
                        <w:szCs w:val="18"/>
                      </w:rPr>
                    </w:pPr>
                    <w:r w:rsidRPr="009149D5">
                      <w:rPr>
                        <w:rFonts w:ascii="Malgun Gothic" w:eastAsia="Malgun Gothic" w:hAnsi="Malgun Gothic" w:cstheme="majorHAnsi"/>
                        <w:color w:val="000000" w:themeColor="text1"/>
                        <w:sz w:val="20"/>
                        <w:szCs w:val="20"/>
                      </w:rPr>
                      <w:t xml:space="preserve">   </w:t>
                    </w:r>
                    <w:r w:rsidRPr="005B2821">
                      <w:rPr>
                        <w:rFonts w:ascii="Malgun Gothic" w:eastAsia="Malgun Gothic" w:hAnsi="Malgun Gothic" w:cstheme="majorHAnsi"/>
                        <w:color w:val="000000" w:themeColor="text1"/>
                        <w:sz w:val="18"/>
                        <w:szCs w:val="18"/>
                      </w:rPr>
                      <w:t xml:space="preserve">+91 </w:t>
                    </w:r>
                    <w:r w:rsidR="00DC6248">
                      <w:rPr>
                        <w:rFonts w:ascii="Malgun Gothic" w:eastAsia="Malgun Gothic" w:hAnsi="Malgun Gothic" w:cstheme="majorHAnsi"/>
                        <w:color w:val="000000" w:themeColor="text1"/>
                        <w:sz w:val="18"/>
                        <w:szCs w:val="18"/>
                      </w:rPr>
                      <w:t>94962</w:t>
                    </w:r>
                    <w:r w:rsidRPr="005B2821">
                      <w:rPr>
                        <w:rFonts w:ascii="Malgun Gothic" w:eastAsia="Malgun Gothic" w:hAnsi="Malgun Gothic" w:cstheme="majorHAnsi"/>
                        <w:color w:val="000000" w:themeColor="text1"/>
                        <w:sz w:val="18"/>
                        <w:szCs w:val="18"/>
                      </w:rPr>
                      <w:t xml:space="preserve"> </w:t>
                    </w:r>
                    <w:r w:rsidR="00DC6248">
                      <w:rPr>
                        <w:rFonts w:ascii="Malgun Gothic" w:eastAsia="Malgun Gothic" w:hAnsi="Malgun Gothic" w:cstheme="majorHAnsi"/>
                        <w:color w:val="000000" w:themeColor="text1"/>
                        <w:sz w:val="18"/>
                        <w:szCs w:val="18"/>
                      </w:rPr>
                      <w:t>32232</w:t>
                    </w:r>
                  </w:p>
                  <w:p w14:paraId="7C4E22C4" w14:textId="3C3AE48E" w:rsidR="009149D5" w:rsidRPr="00215BCC" w:rsidRDefault="00DB3B9A" w:rsidP="00D34B2E">
                    <w:pPr>
                      <w:spacing w:after="0" w:line="240" w:lineRule="auto"/>
                      <w:ind w:left="28"/>
                      <w:rPr>
                        <w:rFonts w:ascii="Malgun Gothic" w:eastAsia="Malgun Gothic" w:hAnsi="Malgun Gothic" w:cstheme="majorHAnsi"/>
                        <w:sz w:val="18"/>
                        <w:szCs w:val="18"/>
                      </w:rPr>
                    </w:pPr>
                    <w:r w:rsidRPr="009149D5">
                      <w:rPr>
                        <w:rFonts w:ascii="Malgun Gothic" w:eastAsia="Malgun Gothic" w:hAnsi="Malgun Gothic" w:cstheme="majorHAnsi"/>
                        <w:color w:val="000000" w:themeColor="text1"/>
                        <w:sz w:val="20"/>
                        <w:szCs w:val="20"/>
                      </w:rPr>
                      <w:t xml:space="preserve">   </w:t>
                    </w:r>
                    <w:hyperlink r:id="rId3" w:history="1">
                      <w:r w:rsidR="00DC6248" w:rsidRPr="00215BCC">
                        <w:rPr>
                          <w:rStyle w:val="Hyperlink"/>
                          <w:rFonts w:ascii="Malgun Gothic" w:eastAsia="Malgun Gothic" w:hAnsi="Malgun Gothic" w:cstheme="majorHAnsi"/>
                          <w:color w:val="auto"/>
                          <w:sz w:val="20"/>
                          <w:szCs w:val="20"/>
                        </w:rPr>
                        <w:t>pranavkpradeep.mec@gmail.com</w:t>
                      </w:r>
                    </w:hyperlink>
                  </w:p>
                  <w:p w14:paraId="11B3F3CB" w14:textId="5C98AC11" w:rsidR="00D52C0E" w:rsidRPr="009149D5" w:rsidRDefault="00D52C0E" w:rsidP="00753D90">
                    <w:pPr>
                      <w:spacing w:after="0" w:line="240" w:lineRule="auto"/>
                      <w:rPr>
                        <w:rFonts w:ascii="Malgun Gothic" w:eastAsia="Malgun Gothic" w:hAnsi="Malgun Gothic" w:cstheme="majorHAnsi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0FAEB628" w14:textId="147BC259" w:rsidR="00DB3B9A" w:rsidRPr="009149D5" w:rsidRDefault="00D52C0E" w:rsidP="00D52C0E">
                    <w:pPr>
                      <w:spacing w:after="0" w:line="276" w:lineRule="auto"/>
                      <w:rPr>
                        <w:rFonts w:ascii="Malgun Gothic" w:eastAsia="Malgun Gothic" w:hAnsi="Malgun Gothic" w:cstheme="majorHAnsi"/>
                        <w:color w:val="000000" w:themeColor="text1"/>
                        <w:sz w:val="20"/>
                        <w:szCs w:val="20"/>
                      </w:rPr>
                    </w:pPr>
                    <w:r w:rsidRPr="009149D5">
                      <w:rPr>
                        <w:rFonts w:ascii="Malgun Gothic" w:eastAsia="Malgun Gothic" w:hAnsi="Malgun Gothic" w:cstheme="majorHAnsi"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B3B9A" w:rsidRPr="00E42655">
      <w:rPr>
        <w:rFonts w:ascii="Book Antiqua" w:eastAsia="Calibri Light" w:hAnsi="Book Antiqua" w:cs="Times New Roman"/>
        <w:noProof/>
        <w:color w:val="4C4C4C"/>
        <w:sz w:val="22"/>
        <w:szCs w:val="22"/>
        <w:lang w:val="en-US"/>
      </w:rPr>
      <mc:AlternateContent>
        <mc:Choice Requires="wps">
          <w:drawing>
            <wp:anchor distT="0" distB="0" distL="114300" distR="114300" simplePos="0" relativeHeight="251723776" behindDoc="1" locked="0" layoutInCell="1" allowOverlap="1" wp14:anchorId="0EE61799" wp14:editId="7795F28C">
              <wp:simplePos x="0" y="0"/>
              <wp:positionH relativeFrom="column">
                <wp:posOffset>-5080</wp:posOffset>
              </wp:positionH>
              <wp:positionV relativeFrom="paragraph">
                <wp:posOffset>-77470</wp:posOffset>
              </wp:positionV>
              <wp:extent cx="792000" cy="1008000"/>
              <wp:effectExtent l="0" t="0" r="27305" b="20955"/>
              <wp:wrapNone/>
              <wp:docPr id="1351" name="Rectangle 1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00" cy="1008000"/>
                      </a:xfrm>
                      <a:prstGeom prst="rect">
                        <a:avLst/>
                      </a:prstGeom>
                      <a:noFill/>
                      <a:ln w="317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8EDC85" w14:textId="0995F070" w:rsidR="00DB3B9A" w:rsidRPr="00310A2E" w:rsidRDefault="00DC6248" w:rsidP="00DB3B9A">
                          <w:pPr>
                            <w:spacing w:after="0" w:line="276" w:lineRule="auto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35A8F1" wp14:editId="76DCD2C7">
                                <wp:extent cx="742315" cy="989965"/>
                                <wp:effectExtent l="0" t="0" r="635" b="635"/>
                                <wp:docPr id="134864382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48643821" name="Picture 1348643821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315" cy="9899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" tIns="7200" rIns="7200" bIns="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E61799" id="Rectangle 1351" o:spid="_x0000_s1035" style="position:absolute;margin-left:-.4pt;margin-top:-6.1pt;width:62.35pt;height:79.3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" filled="f" strokecolor="black [3200]" strokeweight=".25pt">
              <v:textbox inset=".2mm,.2mm,.2mm,.2mm">
                <w:txbxContent>
                  <w:p w14:paraId="3C8EDC85" w14:textId="0995F070" w:rsidR="00DB3B9A" w:rsidRPr="00310A2E" w:rsidRDefault="00DC6248" w:rsidP="00DB3B9A">
                    <w:pPr>
                      <w:spacing w:after="0" w:line="276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35A8F1" wp14:editId="76DCD2C7">
                          <wp:extent cx="742315" cy="989965"/>
                          <wp:effectExtent l="0" t="0" r="635" b="635"/>
                          <wp:docPr id="134864382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48643821" name="Picture 1348643821"/>
                                  <pic:cNvPicPr/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42315" cy="9899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6C68841A" w14:textId="18BD08A9" w:rsidR="00DB3B9A" w:rsidRPr="00E42655" w:rsidRDefault="00DB3B9A" w:rsidP="00DB3B9A">
    <w:pPr>
      <w:pStyle w:val="Header"/>
      <w:rPr>
        <w:rFonts w:ascii="Book Antiqua" w:hAnsi="Book Antiqua"/>
      </w:rPr>
    </w:pPr>
  </w:p>
  <w:p w14:paraId="00A0BC21" w14:textId="79937DD5" w:rsidR="00DB3B9A" w:rsidRPr="00E42655" w:rsidRDefault="00AB6B04" w:rsidP="00DB3B9A">
    <w:pPr>
      <w:pStyle w:val="Header"/>
      <w:rPr>
        <w:rFonts w:ascii="Book Antiqua" w:hAnsi="Book Antiqua"/>
      </w:rPr>
    </w:pPr>
    <w:r w:rsidRPr="00E42655">
      <w:rPr>
        <w:rFonts w:ascii="Book Antiqua" w:hAnsi="Book Antiqua"/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355B43F" wp14:editId="1BBDDBAC">
              <wp:simplePos x="0" y="0"/>
              <wp:positionH relativeFrom="column">
                <wp:posOffset>939227</wp:posOffset>
              </wp:positionH>
              <wp:positionV relativeFrom="paragraph">
                <wp:posOffset>7252</wp:posOffset>
              </wp:positionV>
              <wp:extent cx="113665" cy="75565"/>
              <wp:effectExtent l="0" t="0" r="0" b="0"/>
              <wp:wrapNone/>
              <wp:docPr id="1354" name="Freeform 5" descr="Email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13665" cy="75565"/>
                      </a:xfrm>
                      <a:custGeom>
                        <a:avLst/>
                        <a:gdLst>
                          <a:gd name="T0" fmla="*/ 108 w 120"/>
                          <a:gd name="T1" fmla="*/ 21 h 80"/>
                          <a:gd name="T2" fmla="*/ 108 w 120"/>
                          <a:gd name="T3" fmla="*/ 21 h 80"/>
                          <a:gd name="T4" fmla="*/ 60 w 120"/>
                          <a:gd name="T5" fmla="*/ 58 h 80"/>
                          <a:gd name="T6" fmla="*/ 12 w 120"/>
                          <a:gd name="T7" fmla="*/ 21 h 80"/>
                          <a:gd name="T8" fmla="*/ 12 w 120"/>
                          <a:gd name="T9" fmla="*/ 18 h 80"/>
                          <a:gd name="T10" fmla="*/ 16 w 120"/>
                          <a:gd name="T11" fmla="*/ 17 h 80"/>
                          <a:gd name="T12" fmla="*/ 60 w 120"/>
                          <a:gd name="T13" fmla="*/ 51 h 80"/>
                          <a:gd name="T14" fmla="*/ 104 w 120"/>
                          <a:gd name="T15" fmla="*/ 17 h 80"/>
                          <a:gd name="T16" fmla="*/ 108 w 120"/>
                          <a:gd name="T17" fmla="*/ 18 h 80"/>
                          <a:gd name="T18" fmla="*/ 108 w 120"/>
                          <a:gd name="T19" fmla="*/ 21 h 80"/>
                          <a:gd name="T20" fmla="*/ 108 w 120"/>
                          <a:gd name="T21" fmla="*/ 21 h 80"/>
                          <a:gd name="T22" fmla="*/ 114 w 120"/>
                          <a:gd name="T23" fmla="*/ 0 h 80"/>
                          <a:gd name="T24" fmla="*/ 114 w 120"/>
                          <a:gd name="T25" fmla="*/ 0 h 80"/>
                          <a:gd name="T26" fmla="*/ 6 w 120"/>
                          <a:gd name="T27" fmla="*/ 0 h 80"/>
                          <a:gd name="T28" fmla="*/ 0 w 120"/>
                          <a:gd name="T29" fmla="*/ 6 h 80"/>
                          <a:gd name="T30" fmla="*/ 0 w 120"/>
                          <a:gd name="T31" fmla="*/ 74 h 80"/>
                          <a:gd name="T32" fmla="*/ 6 w 120"/>
                          <a:gd name="T33" fmla="*/ 80 h 80"/>
                          <a:gd name="T34" fmla="*/ 114 w 120"/>
                          <a:gd name="T35" fmla="*/ 80 h 80"/>
                          <a:gd name="T36" fmla="*/ 120 w 120"/>
                          <a:gd name="T37" fmla="*/ 74 h 80"/>
                          <a:gd name="T38" fmla="*/ 120 w 120"/>
                          <a:gd name="T39" fmla="*/ 6 h 80"/>
                          <a:gd name="T40" fmla="*/ 114 w 120"/>
                          <a:gd name="T41" fmla="*/ 0 h 8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120" h="80">
                            <a:moveTo>
                              <a:pt x="108" y="21"/>
                            </a:moveTo>
                            <a:lnTo>
                              <a:pt x="108" y="21"/>
                            </a:lnTo>
                            <a:lnTo>
                              <a:pt x="60" y="58"/>
                            </a:lnTo>
                            <a:lnTo>
                              <a:pt x="12" y="21"/>
                            </a:lnTo>
                            <a:cubicBezTo>
                              <a:pt x="11" y="20"/>
                              <a:pt x="11" y="19"/>
                              <a:pt x="12" y="18"/>
                            </a:cubicBezTo>
                            <a:cubicBezTo>
                              <a:pt x="13" y="16"/>
                              <a:pt x="14" y="16"/>
                              <a:pt x="16" y="17"/>
                            </a:cubicBezTo>
                            <a:lnTo>
                              <a:pt x="60" y="51"/>
                            </a:lnTo>
                            <a:lnTo>
                              <a:pt x="104" y="17"/>
                            </a:lnTo>
                            <a:cubicBezTo>
                              <a:pt x="105" y="16"/>
                              <a:pt x="107" y="16"/>
                              <a:pt x="108" y="18"/>
                            </a:cubicBezTo>
                            <a:cubicBezTo>
                              <a:pt x="109" y="19"/>
                              <a:pt x="109" y="20"/>
                              <a:pt x="108" y="21"/>
                            </a:cubicBezTo>
                            <a:lnTo>
                              <a:pt x="108" y="21"/>
                            </a:lnTo>
                            <a:close/>
                            <a:moveTo>
                              <a:pt x="114" y="0"/>
                            </a:moveTo>
                            <a:lnTo>
                              <a:pt x="114" y="0"/>
                            </a:lnTo>
                            <a:lnTo>
                              <a:pt x="6" y="0"/>
                            </a:lnTo>
                            <a:cubicBezTo>
                              <a:pt x="3" y="0"/>
                              <a:pt x="0" y="3"/>
                              <a:pt x="0" y="6"/>
                            </a:cubicBezTo>
                            <a:lnTo>
                              <a:pt x="0" y="74"/>
                            </a:lnTo>
                            <a:cubicBezTo>
                              <a:pt x="0" y="77"/>
                              <a:pt x="3" y="80"/>
                              <a:pt x="6" y="80"/>
                            </a:cubicBezTo>
                            <a:lnTo>
                              <a:pt x="114" y="80"/>
                            </a:lnTo>
                            <a:cubicBezTo>
                              <a:pt x="117" y="80"/>
                              <a:pt x="120" y="77"/>
                              <a:pt x="120" y="74"/>
                            </a:cubicBezTo>
                            <a:lnTo>
                              <a:pt x="120" y="6"/>
                            </a:lnTo>
                            <a:cubicBezTo>
                              <a:pt x="120" y="3"/>
                              <a:pt x="117" y="0"/>
                              <a:pt x="114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13B16B" id="Freeform 5" o:spid="_x0000_s1026" alt="Email icon" style="position:absolute;margin-left:73.95pt;margin-top:.55pt;width:8.95pt;height:5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" path="m108,21r,l60,58,12,21v-1,-1,-1,-2,,-3c13,16,14,16,16,17l60,51,104,17v1,-1,3,-1,4,1c109,19,109,20,108,21r,xm114,r,l6,c3,,,3,,6l,74v,3,3,6,6,6l114,80v3,,6,-3,6,-6l120,6c120,3,117,,114,xe" fillcolor="black [3213]" stroked="f" strokeweight="0">
              <v:path arrowok="t" o:connecttype="custom" o:connectlocs="102299,19836;102299,19836;56833,54785;11367,19836;11367,17002;15155,16058;56833,48173;98510,16058;102299,17002;102299,19836;102299,19836;107982,0;107982,0;5683,0;0,5667;0,69898;5683,75565;107982,75565;113665,69898;113665,5667;107982,0" o:connectangles="0,0,0,0,0,0,0,0,0,0,0,0,0,0,0,0,0,0,0,0,0"/>
              <o:lock v:ext="edit" aspectratio="t" verticies="t"/>
            </v:shape>
          </w:pict>
        </mc:Fallback>
      </mc:AlternateContent>
    </w:r>
    <w:r w:rsidR="00C02AC3" w:rsidRPr="00E42655">
      <w:rPr>
        <w:rFonts w:ascii="Book Antiqua" w:hAnsi="Book Antiqua"/>
        <w:noProof/>
      </w:rPr>
      <mc:AlternateContent>
        <mc:Choice Requires="wps">
          <w:drawing>
            <wp:anchor distT="45720" distB="45720" distL="114300" distR="114300" simplePos="0" relativeHeight="251725824" behindDoc="0" locked="0" layoutInCell="1" allowOverlap="1" wp14:anchorId="131A4D86" wp14:editId="52AD2382">
              <wp:simplePos x="0" y="0"/>
              <wp:positionH relativeFrom="column">
                <wp:posOffset>4294095</wp:posOffset>
              </wp:positionH>
              <wp:positionV relativeFrom="page">
                <wp:posOffset>859094</wp:posOffset>
              </wp:positionV>
              <wp:extent cx="2813685" cy="236220"/>
              <wp:effectExtent l="0" t="0" r="0" b="11430"/>
              <wp:wrapNone/>
              <wp:docPr id="13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3685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AEB8CD" w14:textId="21C0411B" w:rsidR="00DB3B9A" w:rsidRPr="00E467CE" w:rsidRDefault="00DB3B9A" w:rsidP="00186361">
                          <w:pPr>
                            <w:jc w:val="right"/>
                            <w:rPr>
                              <w:rFonts w:ascii="Malgun Gothic" w:eastAsia="Malgun Gothic" w:hAnsi="Malgun Gothic" w:cs="Times New Roman"/>
                              <w:b/>
                              <w:sz w:val="18"/>
                              <w:szCs w:val="18"/>
                            </w:rPr>
                          </w:pPr>
                          <w:r w:rsidRPr="00E467CE">
                            <w:rPr>
                              <w:rFonts w:ascii="Malgun Gothic" w:eastAsia="Malgun Gothic" w:hAnsi="Malgun Gothic" w:cs="Times New Roman"/>
                              <w:b/>
                              <w:sz w:val="18"/>
                              <w:szCs w:val="18"/>
                            </w:rPr>
                            <w:t>Govt. Model Engineering College, Kochi</w:t>
                          </w:r>
                        </w:p>
                        <w:p w14:paraId="4341E49F" w14:textId="77777777" w:rsidR="00186361" w:rsidRPr="00E467CE" w:rsidRDefault="00186361" w:rsidP="00186361">
                          <w:pPr>
                            <w:rPr>
                              <w:rFonts w:ascii="Malgun Gothic" w:eastAsia="Malgun Gothic" w:hAnsi="Malgun Gothic" w:cs="Times New Roman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1A4D86" id="_x0000_s1036" type="#_x0000_t202" style="position:absolute;margin-left:338.1pt;margin-top:67.65pt;width:221.55pt;height:18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" filled="f" stroked="f">
              <v:textbox inset=",0,,0">
                <w:txbxContent>
                  <w:p w14:paraId="4FAEB8CD" w14:textId="21C0411B" w:rsidR="00DB3B9A" w:rsidRPr="00E467CE" w:rsidRDefault="00DB3B9A" w:rsidP="00186361">
                    <w:pPr>
                      <w:jc w:val="right"/>
                      <w:rPr>
                        <w:rFonts w:ascii="Malgun Gothic" w:eastAsia="Malgun Gothic" w:hAnsi="Malgun Gothic" w:cs="Times New Roman"/>
                        <w:b/>
                        <w:sz w:val="18"/>
                        <w:szCs w:val="18"/>
                      </w:rPr>
                    </w:pPr>
                    <w:r w:rsidRPr="00E467CE">
                      <w:rPr>
                        <w:rFonts w:ascii="Malgun Gothic" w:eastAsia="Malgun Gothic" w:hAnsi="Malgun Gothic" w:cs="Times New Roman"/>
                        <w:b/>
                        <w:sz w:val="18"/>
                        <w:szCs w:val="18"/>
                      </w:rPr>
                      <w:t>Govt. Model Engineering College, Kochi</w:t>
                    </w:r>
                  </w:p>
                  <w:p w14:paraId="4341E49F" w14:textId="77777777" w:rsidR="00186361" w:rsidRPr="00E467CE" w:rsidRDefault="00186361" w:rsidP="00186361">
                    <w:pPr>
                      <w:rPr>
                        <w:rFonts w:ascii="Malgun Gothic" w:eastAsia="Malgun Gothic" w:hAnsi="Malgun Gothic" w:cs="Times New Roman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</w:p>
  <w:p w14:paraId="315DFA02" w14:textId="0C516409" w:rsidR="00DB3B9A" w:rsidRPr="00E42655" w:rsidRDefault="00411E6C" w:rsidP="00DB3B9A">
    <w:pPr>
      <w:pStyle w:val="Header"/>
      <w:rPr>
        <w:rFonts w:ascii="Book Antiqua" w:hAnsi="Book Antiqua"/>
      </w:rPr>
    </w:pPr>
    <w:r>
      <w:rPr>
        <w:rFonts w:ascii="Book Antiqua" w:hAnsi="Book Antiqua"/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5A7B995" wp14:editId="31FBDD46">
              <wp:simplePos x="0" y="0"/>
              <wp:positionH relativeFrom="column">
                <wp:posOffset>3888740</wp:posOffset>
              </wp:positionH>
              <wp:positionV relativeFrom="paragraph">
                <wp:posOffset>37465</wp:posOffset>
              </wp:positionV>
              <wp:extent cx="838200" cy="21844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8200" cy="2184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C49480" w14:textId="10A2EBC4" w:rsidR="00CD0D07" w:rsidRPr="00D6664E" w:rsidRDefault="00CD0D07" w:rsidP="00AB0E2F">
                          <w:pPr>
                            <w:spacing w:line="240" w:lineRule="auto"/>
                            <w:rPr>
                              <w:rFonts w:ascii="Malgun Gothic" w:eastAsia="Malgun Gothic" w:hAnsi="Malgun Gothic"/>
                              <w:b/>
                              <w:sz w:val="14"/>
                              <w:szCs w:val="14"/>
                            </w:rPr>
                          </w:pPr>
                          <w:r w:rsidRPr="00D6664E">
                            <w:rPr>
                              <w:rFonts w:ascii="Malgun Gothic" w:eastAsia="Malgun Gothic" w:hAnsi="Malgun Gothic"/>
                              <w:b/>
                              <w:sz w:val="14"/>
                              <w:szCs w:val="14"/>
                              <w:lang w:val="en-US"/>
                            </w:rPr>
                            <w:t>GitHub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A7B995" id="Text Box 4" o:spid="_x0000_s1037" type="#_x0000_t202" style="position:absolute;margin-left:306.2pt;margin-top:2.95pt;width:66pt;height:17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" filled="f" stroked="f" strokeweight=".5pt">
              <v:textbox>
                <w:txbxContent>
                  <w:p w14:paraId="65C49480" w14:textId="10A2EBC4" w:rsidR="00CD0D07" w:rsidRPr="00D6664E" w:rsidRDefault="00CD0D07" w:rsidP="00AB0E2F">
                    <w:pPr>
                      <w:spacing w:line="240" w:lineRule="auto"/>
                      <w:rPr>
                        <w:rFonts w:ascii="Malgun Gothic" w:eastAsia="Malgun Gothic" w:hAnsi="Malgun Gothic"/>
                        <w:b/>
                        <w:sz w:val="14"/>
                        <w:szCs w:val="14"/>
                      </w:rPr>
                    </w:pPr>
                    <w:r w:rsidRPr="00D6664E">
                      <w:rPr>
                        <w:rFonts w:ascii="Malgun Gothic" w:eastAsia="Malgun Gothic" w:hAnsi="Malgun Gothic"/>
                        <w:b/>
                        <w:sz w:val="14"/>
                        <w:szCs w:val="14"/>
                        <w:lang w:val="en-US"/>
                      </w:rPr>
                      <w:t>GitHub</w:t>
                    </w:r>
                  </w:p>
                </w:txbxContent>
              </v:textbox>
            </v:shape>
          </w:pict>
        </mc:Fallback>
      </mc:AlternateContent>
    </w:r>
    <w:r>
      <w:rPr>
        <w:rFonts w:ascii="Book Antiqua" w:hAnsi="Book Antiqua"/>
        <w:noProof/>
      </w:rPr>
      <w:drawing>
        <wp:anchor distT="0" distB="0" distL="114300" distR="114300" simplePos="0" relativeHeight="251744256" behindDoc="0" locked="0" layoutInCell="1" allowOverlap="1" wp14:anchorId="1AEAD821" wp14:editId="3A190069">
          <wp:simplePos x="0" y="0"/>
          <wp:positionH relativeFrom="column">
            <wp:posOffset>3823335</wp:posOffset>
          </wp:positionH>
          <wp:positionV relativeFrom="paragraph">
            <wp:posOffset>95885</wp:posOffset>
          </wp:positionV>
          <wp:extent cx="139065" cy="140970"/>
          <wp:effectExtent l="0" t="0" r="0" b="0"/>
          <wp:wrapNone/>
          <wp:docPr id="1390" name="Picture 13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>
                    <a:picLocks noChangeAspect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925" t="8923" r="9662" b="8550"/>
                  <a:stretch/>
                </pic:blipFill>
                <pic:spPr bwMode="auto">
                  <a:xfrm>
                    <a:off x="0" y="0"/>
                    <a:ext cx="139065" cy="1409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601D3A">
      <w:rPr>
        <w:rFonts w:ascii="Book Antiqua" w:hAnsi="Book Antiqua"/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0095A215" wp14:editId="741825E3">
              <wp:simplePos x="0" y="0"/>
              <wp:positionH relativeFrom="column">
                <wp:posOffset>1028192</wp:posOffset>
              </wp:positionH>
              <wp:positionV relativeFrom="paragraph">
                <wp:posOffset>38100</wp:posOffset>
              </wp:positionV>
              <wp:extent cx="815340" cy="21526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5340" cy="2152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79D882" w14:textId="6B27BD07" w:rsidR="00785C00" w:rsidRPr="009149D5" w:rsidRDefault="00DC6248" w:rsidP="009A0184">
                          <w:pPr>
                            <w:spacing w:before="100" w:beforeAutospacing="1" w:after="0" w:line="240" w:lineRule="auto"/>
                            <w:rPr>
                              <w:rFonts w:ascii="Malgun Gothic" w:eastAsia="Malgun Gothic" w:hAnsi="Malgun Gothic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algun Gothic" w:eastAsia="Malgun Gothic" w:hAnsi="Malgun Gothic"/>
                              <w:b/>
                              <w:sz w:val="14"/>
                              <w:szCs w:val="14"/>
                            </w:rPr>
                            <w:t>10</w:t>
                          </w:r>
                          <w:r w:rsidR="00785C00" w:rsidRPr="009149D5">
                            <w:rPr>
                              <w:rFonts w:ascii="Malgun Gothic" w:eastAsia="Malgun Gothic" w:hAnsi="Malgun Gothic"/>
                              <w:b/>
                              <w:sz w:val="14"/>
                              <w:szCs w:val="14"/>
                            </w:rPr>
                            <w:t>/</w:t>
                          </w:r>
                          <w:r>
                            <w:rPr>
                              <w:rFonts w:ascii="Malgun Gothic" w:eastAsia="Malgun Gothic" w:hAnsi="Malgun Gothic"/>
                              <w:b/>
                              <w:sz w:val="14"/>
                              <w:szCs w:val="14"/>
                            </w:rPr>
                            <w:t>04</w:t>
                          </w:r>
                          <w:r w:rsidR="00785C00" w:rsidRPr="009149D5">
                            <w:rPr>
                              <w:rFonts w:ascii="Malgun Gothic" w:eastAsia="Malgun Gothic" w:hAnsi="Malgun Gothic"/>
                              <w:b/>
                              <w:sz w:val="14"/>
                              <w:szCs w:val="14"/>
                            </w:rPr>
                            <w:t>/</w:t>
                          </w:r>
                          <w:r>
                            <w:rPr>
                              <w:rFonts w:ascii="Malgun Gothic" w:eastAsia="Malgun Gothic" w:hAnsi="Malgun Gothic"/>
                              <w:b/>
                              <w:sz w:val="14"/>
                              <w:szCs w:val="14"/>
                            </w:rPr>
                            <w:t>2001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95A215" id="Text Box 3" o:spid="_x0000_s1038" type="#_x0000_t202" style="position:absolute;margin-left:80.95pt;margin-top:3pt;width:64.2pt;height:16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" filled="f" stroked="f" strokeweight=".5pt">
              <v:textbox>
                <w:txbxContent>
                  <w:p w14:paraId="0379D882" w14:textId="6B27BD07" w:rsidR="00785C00" w:rsidRPr="009149D5" w:rsidRDefault="00DC6248" w:rsidP="009A0184">
                    <w:pPr>
                      <w:spacing w:before="100" w:beforeAutospacing="1" w:after="0" w:line="240" w:lineRule="auto"/>
                      <w:rPr>
                        <w:rFonts w:ascii="Malgun Gothic" w:eastAsia="Malgun Gothic" w:hAnsi="Malgun Gothic"/>
                        <w:sz w:val="14"/>
                        <w:szCs w:val="14"/>
                      </w:rPr>
                    </w:pPr>
                    <w:r>
                      <w:rPr>
                        <w:rFonts w:ascii="Malgun Gothic" w:eastAsia="Malgun Gothic" w:hAnsi="Malgun Gothic"/>
                        <w:b/>
                        <w:sz w:val="14"/>
                        <w:szCs w:val="14"/>
                      </w:rPr>
                      <w:t>10</w:t>
                    </w:r>
                    <w:r w:rsidR="00785C00" w:rsidRPr="009149D5">
                      <w:rPr>
                        <w:rFonts w:ascii="Malgun Gothic" w:eastAsia="Malgun Gothic" w:hAnsi="Malgun Gothic"/>
                        <w:b/>
                        <w:sz w:val="14"/>
                        <w:szCs w:val="14"/>
                      </w:rPr>
                      <w:t>/</w:t>
                    </w:r>
                    <w:r>
                      <w:rPr>
                        <w:rFonts w:ascii="Malgun Gothic" w:eastAsia="Malgun Gothic" w:hAnsi="Malgun Gothic"/>
                        <w:b/>
                        <w:sz w:val="14"/>
                        <w:szCs w:val="14"/>
                      </w:rPr>
                      <w:t>04</w:t>
                    </w:r>
                    <w:r w:rsidR="00785C00" w:rsidRPr="009149D5">
                      <w:rPr>
                        <w:rFonts w:ascii="Malgun Gothic" w:eastAsia="Malgun Gothic" w:hAnsi="Malgun Gothic"/>
                        <w:b/>
                        <w:sz w:val="14"/>
                        <w:szCs w:val="14"/>
                      </w:rPr>
                      <w:t>/</w:t>
                    </w:r>
                    <w:r>
                      <w:rPr>
                        <w:rFonts w:ascii="Malgun Gothic" w:eastAsia="Malgun Gothic" w:hAnsi="Malgun Gothic"/>
                        <w:b/>
                        <w:sz w:val="14"/>
                        <w:szCs w:val="14"/>
                      </w:rPr>
                      <w:t>2001</w:t>
                    </w:r>
                  </w:p>
                </w:txbxContent>
              </v:textbox>
            </v:shape>
          </w:pict>
        </mc:Fallback>
      </mc:AlternateContent>
    </w:r>
    <w:r w:rsidR="00601D3A">
      <w:rPr>
        <w:rFonts w:ascii="Book Antiqua" w:eastAsia="Calibri Light" w:hAnsi="Book Antiqua" w:cs="Times New Roman"/>
        <w:noProof/>
        <w:color w:val="4C4C4C"/>
        <w:sz w:val="22"/>
        <w:szCs w:val="22"/>
        <w:lang w:val="en-US"/>
      </w:rPr>
      <w:drawing>
        <wp:anchor distT="0" distB="0" distL="114300" distR="114300" simplePos="0" relativeHeight="251749376" behindDoc="0" locked="0" layoutInCell="1" allowOverlap="1" wp14:anchorId="78758CBE" wp14:editId="0A21326E">
          <wp:simplePos x="0" y="0"/>
          <wp:positionH relativeFrom="column">
            <wp:posOffset>959485</wp:posOffset>
          </wp:positionH>
          <wp:positionV relativeFrom="paragraph">
            <wp:posOffset>99695</wp:posOffset>
          </wp:positionV>
          <wp:extent cx="135890" cy="135890"/>
          <wp:effectExtent l="0" t="0" r="0" b="0"/>
          <wp:wrapThrough wrapText="bothSides">
            <wp:wrapPolygon edited="0">
              <wp:start x="0" y="0"/>
              <wp:lineTo x="0" y="18168"/>
              <wp:lineTo x="18168" y="18168"/>
              <wp:lineTo x="18168" y="0"/>
              <wp:lineTo x="0" y="0"/>
            </wp:wrapPolygon>
          </wp:wrapThrough>
          <wp:docPr id="1391" name="Picture 13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46D3B">
      <w:rPr>
        <w:rFonts w:ascii="Book Antiqua" w:hAnsi="Book Antiqua"/>
        <w:noProof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605042A7" wp14:editId="369855D7">
              <wp:simplePos x="0" y="0"/>
              <wp:positionH relativeFrom="column">
                <wp:posOffset>6545581</wp:posOffset>
              </wp:positionH>
              <wp:positionV relativeFrom="paragraph">
                <wp:posOffset>38190</wp:posOffset>
              </wp:positionV>
              <wp:extent cx="607060" cy="21526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2152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217B42" w14:textId="76CF53F0" w:rsidR="00022E80" w:rsidRPr="00D6664E" w:rsidRDefault="00022E80" w:rsidP="00CD0D07">
                          <w:pPr>
                            <w:rPr>
                              <w:rFonts w:ascii="Malgun Gothic" w:eastAsia="Malgun Gothic" w:hAnsi="Malgun Gothic"/>
                              <w:sz w:val="14"/>
                              <w:szCs w:val="14"/>
                            </w:rPr>
                          </w:pPr>
                          <w:r w:rsidRPr="00D6664E">
                            <w:rPr>
                              <w:rFonts w:ascii="Malgun Gothic" w:eastAsia="Malgun Gothic" w:hAnsi="Malgun Gothic"/>
                              <w:b/>
                              <w:sz w:val="14"/>
                              <w:szCs w:val="14"/>
                              <w:lang w:val="en-US"/>
                            </w:rPr>
                            <w:t>LinkedIn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5042A7" id="Text Box 10" o:spid="_x0000_s1039" type="#_x0000_t202" style="position:absolute;margin-left:515.4pt;margin-top:3pt;width:47.8pt;height:16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McGg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" filled="f" stroked="f" strokeweight=".5pt">
              <v:textbox>
                <w:txbxContent>
                  <w:p w14:paraId="46217B42" w14:textId="76CF53F0" w:rsidR="00022E80" w:rsidRPr="00D6664E" w:rsidRDefault="00022E80" w:rsidP="00CD0D07">
                    <w:pPr>
                      <w:rPr>
                        <w:rFonts w:ascii="Malgun Gothic" w:eastAsia="Malgun Gothic" w:hAnsi="Malgun Gothic"/>
                        <w:sz w:val="14"/>
                        <w:szCs w:val="14"/>
                      </w:rPr>
                    </w:pPr>
                    <w:r w:rsidRPr="00D6664E">
                      <w:rPr>
                        <w:rFonts w:ascii="Malgun Gothic" w:eastAsia="Malgun Gothic" w:hAnsi="Malgun Gothic"/>
                        <w:b/>
                        <w:sz w:val="14"/>
                        <w:szCs w:val="14"/>
                        <w:lang w:val="en-US"/>
                      </w:rPr>
                      <w:t>LinkedIn</w:t>
                    </w:r>
                  </w:p>
                </w:txbxContent>
              </v:textbox>
            </v:shape>
          </w:pict>
        </mc:Fallback>
      </mc:AlternateContent>
    </w:r>
    <w:r w:rsidR="00E46D3B" w:rsidRPr="00E42655">
      <w:rPr>
        <w:rFonts w:ascii="Book Antiqua" w:hAnsi="Book Antiqua"/>
        <w:noProof/>
      </w:rPr>
      <w:drawing>
        <wp:anchor distT="0" distB="0" distL="114300" distR="114300" simplePos="0" relativeHeight="251747328" behindDoc="0" locked="0" layoutInCell="1" allowOverlap="1" wp14:anchorId="166EA7ED" wp14:editId="5BF25A10">
          <wp:simplePos x="0" y="0"/>
          <wp:positionH relativeFrom="column">
            <wp:posOffset>6472555</wp:posOffset>
          </wp:positionH>
          <wp:positionV relativeFrom="paragraph">
            <wp:posOffset>99695</wp:posOffset>
          </wp:positionV>
          <wp:extent cx="144780" cy="140970"/>
          <wp:effectExtent l="0" t="0" r="7620" b="0"/>
          <wp:wrapNone/>
          <wp:docPr id="1392" name="Picture 13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59" t="9058" r="4901" b="7169"/>
                  <a:stretch/>
                </pic:blipFill>
                <pic:spPr bwMode="auto">
                  <a:xfrm>
                    <a:off x="0" y="0"/>
                    <a:ext cx="144780" cy="1409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5D09" w:rsidRPr="00E42655">
      <w:rPr>
        <w:rFonts w:ascii="Book Antiqua" w:hAnsi="Book Antiqua"/>
        <w:b/>
        <w:noProof/>
      </w:rPr>
      <mc:AlternateContent>
        <mc:Choice Requires="wps">
          <w:drawing>
            <wp:anchor distT="45720" distB="45720" distL="114300" distR="114300" simplePos="0" relativeHeight="251717632" behindDoc="0" locked="0" layoutInCell="1" allowOverlap="1" wp14:anchorId="6D21BFB2" wp14:editId="13B5C20F">
              <wp:simplePos x="0" y="0"/>
              <wp:positionH relativeFrom="margin">
                <wp:posOffset>836295</wp:posOffset>
              </wp:positionH>
              <wp:positionV relativeFrom="paragraph">
                <wp:posOffset>8890</wp:posOffset>
              </wp:positionV>
              <wp:extent cx="6273347" cy="320129"/>
              <wp:effectExtent l="0" t="0" r="0" b="3810"/>
              <wp:wrapNone/>
              <wp:docPr id="13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347" cy="32012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F46C2E" w14:textId="473AF5BA" w:rsidR="00DB3B9A" w:rsidRPr="00E42655" w:rsidRDefault="00DB3B9A" w:rsidP="002774FB">
                          <w:pPr>
                            <w:shd w:val="clear" w:color="auto" w:fill="E7E6E6" w:themeFill="background2"/>
                            <w:spacing w:after="0" w:line="276" w:lineRule="auto"/>
                            <w:rPr>
                              <w:rFonts w:ascii="Book Antiqua" w:eastAsia="Microsoft JhengHei" w:hAnsi="Book Antiqua"/>
                              <w:b/>
                              <w:sz w:val="16"/>
                              <w:szCs w:val="20"/>
                              <w:lang w:val="en-US"/>
                            </w:rPr>
                          </w:pPr>
                          <w:r w:rsidRPr="00606D6C">
                            <w:rPr>
                              <w:rFonts w:ascii="Microsoft JhengHei" w:eastAsia="Microsoft JhengHei" w:hAnsi="Microsoft JhengHei"/>
                              <w:b/>
                              <w:sz w:val="16"/>
                              <w:szCs w:val="20"/>
                            </w:rPr>
                            <w:t xml:space="preserve">         </w:t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2"/>
                              <w:szCs w:val="20"/>
                            </w:rPr>
                            <w:t xml:space="preserve">  </w:t>
                          </w:r>
                          <w:r>
                            <w:rPr>
                              <w:rFonts w:ascii="Microsoft JhengHei" w:eastAsia="Microsoft JhengHei" w:hAnsi="Microsoft JhengHei"/>
                              <w:b/>
                              <w:sz w:val="4"/>
                              <w:szCs w:val="20"/>
                            </w:rPr>
                            <w:t xml:space="preserve"> </w:t>
                          </w:r>
                          <w:r w:rsidRPr="00E42655">
                            <w:rPr>
                              <w:rFonts w:ascii="Book Antiqua" w:eastAsia="Microsoft JhengHei" w:hAnsi="Book Antiqua"/>
                              <w:b/>
                              <w:sz w:val="16"/>
                              <w:szCs w:val="20"/>
                            </w:rPr>
                            <w:t xml:space="preserve">                                                                        </w:t>
                          </w:r>
                          <w:r w:rsidRPr="00E42655">
                            <w:rPr>
                              <w:rFonts w:ascii="Book Antiqua" w:eastAsia="Microsoft JhengHei" w:hAnsi="Book Antiqua"/>
                              <w:b/>
                              <w:sz w:val="6"/>
                              <w:szCs w:val="20"/>
                            </w:rPr>
                            <w:t xml:space="preserve">     </w:t>
                          </w:r>
                          <w:r w:rsidRPr="00E42655">
                            <w:rPr>
                              <w:rFonts w:ascii="Book Antiqua" w:eastAsia="Microsoft JhengHei" w:hAnsi="Book Antiqua"/>
                              <w:b/>
                              <w:sz w:val="16"/>
                              <w:szCs w:val="20"/>
                            </w:rPr>
                            <w:t xml:space="preserve">       </w:t>
                          </w:r>
                          <w:r w:rsidRPr="00E42655">
                            <w:rPr>
                              <w:rFonts w:ascii="Book Antiqua" w:eastAsia="Microsoft JhengHei" w:hAnsi="Book Antiqua"/>
                              <w:b/>
                              <w:sz w:val="16"/>
                              <w:szCs w:val="20"/>
                            </w:rPr>
                            <w:tab/>
                          </w:r>
                          <w:r w:rsidRPr="00E42655">
                            <w:rPr>
                              <w:rFonts w:ascii="Book Antiqua" w:eastAsia="Microsoft JhengHei" w:hAnsi="Book Antiqua"/>
                              <w:b/>
                              <w:sz w:val="16"/>
                              <w:szCs w:val="20"/>
                            </w:rPr>
                            <w:tab/>
                          </w:r>
                          <w:r w:rsidRPr="00E42655">
                            <w:rPr>
                              <w:rFonts w:ascii="Book Antiqua" w:eastAsia="Microsoft JhengHei" w:hAnsi="Book Antiqua"/>
                              <w:b/>
                              <w:sz w:val="16"/>
                              <w:szCs w:val="20"/>
                            </w:rPr>
                            <w:tab/>
                            <w:t xml:space="preserve">                                       </w:t>
                          </w:r>
                          <w:r w:rsidRPr="00E42655">
                            <w:rPr>
                              <w:rFonts w:ascii="Book Antiqua" w:eastAsia="Microsoft JhengHei" w:hAnsi="Book Antiqua"/>
                              <w:b/>
                              <w:sz w:val="6"/>
                              <w:szCs w:val="20"/>
                            </w:rPr>
                            <w:t xml:space="preserve">    </w:t>
                          </w:r>
                        </w:p>
                        <w:p w14:paraId="47E72D80" w14:textId="77777777" w:rsidR="00DB3B9A" w:rsidRPr="00931582" w:rsidRDefault="00DB3B9A" w:rsidP="002774FB">
                          <w:pPr>
                            <w:shd w:val="clear" w:color="auto" w:fill="E7E6E6" w:themeFill="background2"/>
                            <w:spacing w:after="0" w:line="276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1BFB2" id="_x0000_s1040" type="#_x0000_t202" style="position:absolute;margin-left:65.85pt;margin-top:.7pt;width:493.95pt;height:25.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" fillcolor="white [3212]" stroked="f">
              <v:textbox>
                <w:txbxContent>
                  <w:p w14:paraId="7CF46C2E" w14:textId="473AF5BA" w:rsidR="00DB3B9A" w:rsidRPr="00E42655" w:rsidRDefault="00DB3B9A" w:rsidP="002774FB">
                    <w:pPr>
                      <w:shd w:val="clear" w:color="auto" w:fill="E7E6E6" w:themeFill="background2"/>
                      <w:spacing w:after="0" w:line="276" w:lineRule="auto"/>
                      <w:rPr>
                        <w:rFonts w:ascii="Book Antiqua" w:eastAsia="Microsoft JhengHei" w:hAnsi="Book Antiqua"/>
                        <w:b/>
                        <w:sz w:val="16"/>
                        <w:szCs w:val="20"/>
                        <w:lang w:val="en-US"/>
                      </w:rPr>
                    </w:pPr>
                    <w:r w:rsidRPr="00606D6C">
                      <w:rPr>
                        <w:rFonts w:ascii="Microsoft JhengHei" w:eastAsia="Microsoft JhengHei" w:hAnsi="Microsoft JhengHei"/>
                        <w:b/>
                        <w:sz w:val="16"/>
                        <w:szCs w:val="20"/>
                      </w:rPr>
                      <w:t xml:space="preserve">         </w:t>
                    </w:r>
                    <w:r>
                      <w:rPr>
                        <w:rFonts w:ascii="Microsoft JhengHei" w:eastAsia="Microsoft JhengHei" w:hAnsi="Microsoft JhengHei"/>
                        <w:b/>
                        <w:sz w:val="2"/>
                        <w:szCs w:val="20"/>
                      </w:rPr>
                      <w:t xml:space="preserve">  </w:t>
                    </w:r>
                    <w:r>
                      <w:rPr>
                        <w:rFonts w:ascii="Microsoft JhengHei" w:eastAsia="Microsoft JhengHei" w:hAnsi="Microsoft JhengHei"/>
                        <w:b/>
                        <w:sz w:val="4"/>
                        <w:szCs w:val="20"/>
                      </w:rPr>
                      <w:t xml:space="preserve"> </w:t>
                    </w:r>
                    <w:r w:rsidRPr="00E42655">
                      <w:rPr>
                        <w:rFonts w:ascii="Book Antiqua" w:eastAsia="Microsoft JhengHei" w:hAnsi="Book Antiqua"/>
                        <w:b/>
                        <w:sz w:val="16"/>
                        <w:szCs w:val="20"/>
                      </w:rPr>
                      <w:t xml:space="preserve">                                                                        </w:t>
                    </w:r>
                    <w:r w:rsidRPr="00E42655">
                      <w:rPr>
                        <w:rFonts w:ascii="Book Antiqua" w:eastAsia="Microsoft JhengHei" w:hAnsi="Book Antiqua"/>
                        <w:b/>
                        <w:sz w:val="6"/>
                        <w:szCs w:val="20"/>
                      </w:rPr>
                      <w:t xml:space="preserve">     </w:t>
                    </w:r>
                    <w:r w:rsidRPr="00E42655">
                      <w:rPr>
                        <w:rFonts w:ascii="Book Antiqua" w:eastAsia="Microsoft JhengHei" w:hAnsi="Book Antiqua"/>
                        <w:b/>
                        <w:sz w:val="16"/>
                        <w:szCs w:val="20"/>
                      </w:rPr>
                      <w:t xml:space="preserve">       </w:t>
                    </w:r>
                    <w:r w:rsidRPr="00E42655">
                      <w:rPr>
                        <w:rFonts w:ascii="Book Antiqua" w:eastAsia="Microsoft JhengHei" w:hAnsi="Book Antiqua"/>
                        <w:b/>
                        <w:sz w:val="16"/>
                        <w:szCs w:val="20"/>
                      </w:rPr>
                      <w:tab/>
                    </w:r>
                    <w:r w:rsidRPr="00E42655">
                      <w:rPr>
                        <w:rFonts w:ascii="Book Antiqua" w:eastAsia="Microsoft JhengHei" w:hAnsi="Book Antiqua"/>
                        <w:b/>
                        <w:sz w:val="16"/>
                        <w:szCs w:val="20"/>
                      </w:rPr>
                      <w:tab/>
                    </w:r>
                    <w:r w:rsidRPr="00E42655">
                      <w:rPr>
                        <w:rFonts w:ascii="Book Antiqua" w:eastAsia="Microsoft JhengHei" w:hAnsi="Book Antiqua"/>
                        <w:b/>
                        <w:sz w:val="16"/>
                        <w:szCs w:val="20"/>
                      </w:rPr>
                      <w:tab/>
                      <w:t xml:space="preserve">                                       </w:t>
                    </w:r>
                    <w:r w:rsidRPr="00E42655">
                      <w:rPr>
                        <w:rFonts w:ascii="Book Antiqua" w:eastAsia="Microsoft JhengHei" w:hAnsi="Book Antiqua"/>
                        <w:b/>
                        <w:sz w:val="6"/>
                        <w:szCs w:val="20"/>
                      </w:rPr>
                      <w:t xml:space="preserve">    </w:t>
                    </w:r>
                  </w:p>
                  <w:p w14:paraId="47E72D80" w14:textId="77777777" w:rsidR="00DB3B9A" w:rsidRPr="00931582" w:rsidRDefault="00DB3B9A" w:rsidP="002774FB">
                    <w:pPr>
                      <w:shd w:val="clear" w:color="auto" w:fill="E7E6E6" w:themeFill="background2"/>
                      <w:spacing w:after="0" w:line="276" w:lineRule="auto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7D4CE528" w14:textId="1CB577EC" w:rsidR="00DB3B9A" w:rsidRPr="00E42655" w:rsidRDefault="00DB3B9A" w:rsidP="00DB3B9A">
    <w:pPr>
      <w:pStyle w:val="Header"/>
      <w:tabs>
        <w:tab w:val="clear" w:pos="4513"/>
        <w:tab w:val="clear" w:pos="9026"/>
        <w:tab w:val="left" w:pos="966"/>
      </w:tabs>
      <w:rPr>
        <w:rFonts w:ascii="Book Antiqua" w:hAnsi="Book Antiqua"/>
      </w:rPr>
    </w:pPr>
  </w:p>
  <w:p w14:paraId="12530A86" w14:textId="04C54A55" w:rsidR="0072413C" w:rsidRPr="00E42655" w:rsidRDefault="00DB3B9A" w:rsidP="00DB3B9A">
    <w:pPr>
      <w:pStyle w:val="Header"/>
      <w:tabs>
        <w:tab w:val="clear" w:pos="4513"/>
        <w:tab w:val="clear" w:pos="9026"/>
        <w:tab w:val="left" w:pos="966"/>
      </w:tabs>
      <w:rPr>
        <w:rFonts w:ascii="Book Antiqua" w:hAnsi="Book Antiqua"/>
      </w:rPr>
    </w:pPr>
    <w:r w:rsidRPr="00E42655">
      <w:rPr>
        <w:rFonts w:ascii="Book Antiqua" w:hAnsi="Book Antiqua"/>
        <w:b/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3C1AA80" wp14:editId="239AB261">
              <wp:simplePos x="0" y="0"/>
              <wp:positionH relativeFrom="margin">
                <wp:posOffset>0</wp:posOffset>
              </wp:positionH>
              <wp:positionV relativeFrom="paragraph">
                <wp:posOffset>35959</wp:posOffset>
              </wp:positionV>
              <wp:extent cx="7040880" cy="0"/>
              <wp:effectExtent l="0" t="0" r="0" b="0"/>
              <wp:wrapNone/>
              <wp:docPr id="1356" name="Straight Connector 1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4088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44BF24" id="Straight Connector 135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85pt" to="554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" strokecolor="black [3213]" strokeweight="1.5pt">
              <v:stroke joinstyle="miter"/>
              <w10:wrap anchorx="margin"/>
            </v:line>
          </w:pict>
        </mc:Fallback>
      </mc:AlternateContent>
    </w:r>
    <w:r w:rsidRPr="00E42655">
      <w:rPr>
        <w:rFonts w:ascii="Book Antiqua" w:hAnsi="Book Antiqua"/>
        <w:b/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E573111" wp14:editId="783A4D6B">
              <wp:simplePos x="0" y="0"/>
              <wp:positionH relativeFrom="margin">
                <wp:posOffset>-635</wp:posOffset>
              </wp:positionH>
              <wp:positionV relativeFrom="paragraph">
                <wp:posOffset>71301</wp:posOffset>
              </wp:positionV>
              <wp:extent cx="7040880" cy="0"/>
              <wp:effectExtent l="0" t="0" r="0" b="0"/>
              <wp:wrapNone/>
              <wp:docPr id="1357" name="Straight Connector 1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4088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00940A" id="Straight Connector 135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5.6pt" to="554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" strokecolor="black [3213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60pt;height:58.5pt;visibility:visible;mso-wrap-style:square" o:bullet="t">
        <v:imagedata r:id="rId1" o:title="" grayscale="t" bilevel="t"/>
      </v:shape>
    </w:pict>
  </w:numPicBullet>
  <w:numPicBullet w:numPicBulletId="1">
    <w:pict>
      <v:shape id="_x0000_i1047" type="#_x0000_t75" style="width:168.75pt;height:168.75pt;visibility:visible;mso-wrap-style:square" o:bullet="t">
        <v:imagedata r:id="rId2" o:title="" grayscale="t" bilevel="t"/>
      </v:shape>
    </w:pict>
  </w:numPicBullet>
  <w:abstractNum w:abstractNumId="0" w15:restartNumberingAfterBreak="0">
    <w:nsid w:val="0C000FCC"/>
    <w:multiLevelType w:val="hybridMultilevel"/>
    <w:tmpl w:val="FEA80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75C4"/>
    <w:multiLevelType w:val="hybridMultilevel"/>
    <w:tmpl w:val="69FEB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6846"/>
    <w:multiLevelType w:val="hybridMultilevel"/>
    <w:tmpl w:val="2E90B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14892"/>
    <w:multiLevelType w:val="hybridMultilevel"/>
    <w:tmpl w:val="2FBEF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B7D4D"/>
    <w:multiLevelType w:val="hybridMultilevel"/>
    <w:tmpl w:val="FB908B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C46560"/>
    <w:multiLevelType w:val="multilevel"/>
    <w:tmpl w:val="A5DEB6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244F33"/>
    <w:multiLevelType w:val="hybridMultilevel"/>
    <w:tmpl w:val="59069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A14D2"/>
    <w:multiLevelType w:val="hybridMultilevel"/>
    <w:tmpl w:val="DDFA7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448C0"/>
    <w:multiLevelType w:val="hybridMultilevel"/>
    <w:tmpl w:val="77683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F46E7"/>
    <w:multiLevelType w:val="hybridMultilevel"/>
    <w:tmpl w:val="AC28F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433412">
    <w:abstractNumId w:val="3"/>
  </w:num>
  <w:num w:numId="2" w16cid:durableId="592083066">
    <w:abstractNumId w:val="9"/>
  </w:num>
  <w:num w:numId="3" w16cid:durableId="1228954214">
    <w:abstractNumId w:val="7"/>
  </w:num>
  <w:num w:numId="4" w16cid:durableId="506602276">
    <w:abstractNumId w:val="0"/>
  </w:num>
  <w:num w:numId="5" w16cid:durableId="1724403471">
    <w:abstractNumId w:val="1"/>
  </w:num>
  <w:num w:numId="6" w16cid:durableId="1479299025">
    <w:abstractNumId w:val="4"/>
  </w:num>
  <w:num w:numId="7" w16cid:durableId="955060394">
    <w:abstractNumId w:val="8"/>
  </w:num>
  <w:num w:numId="8" w16cid:durableId="1645039034">
    <w:abstractNumId w:val="2"/>
  </w:num>
  <w:num w:numId="9" w16cid:durableId="1410348951">
    <w:abstractNumId w:val="6"/>
  </w:num>
  <w:num w:numId="10" w16cid:durableId="1228031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2A"/>
    <w:rsid w:val="00000A1F"/>
    <w:rsid w:val="00002482"/>
    <w:rsid w:val="000209CE"/>
    <w:rsid w:val="00022E80"/>
    <w:rsid w:val="00032F2F"/>
    <w:rsid w:val="00040BA7"/>
    <w:rsid w:val="00043077"/>
    <w:rsid w:val="00050975"/>
    <w:rsid w:val="00066DEB"/>
    <w:rsid w:val="00067DCD"/>
    <w:rsid w:val="00075EC5"/>
    <w:rsid w:val="000816E1"/>
    <w:rsid w:val="00092CD4"/>
    <w:rsid w:val="000B33AD"/>
    <w:rsid w:val="000B3B69"/>
    <w:rsid w:val="000B465D"/>
    <w:rsid w:val="000B684E"/>
    <w:rsid w:val="000D7F46"/>
    <w:rsid w:val="000F132E"/>
    <w:rsid w:val="000F5F57"/>
    <w:rsid w:val="000F616F"/>
    <w:rsid w:val="001051BF"/>
    <w:rsid w:val="00111037"/>
    <w:rsid w:val="0011127A"/>
    <w:rsid w:val="00112A65"/>
    <w:rsid w:val="00120303"/>
    <w:rsid w:val="00130965"/>
    <w:rsid w:val="00136340"/>
    <w:rsid w:val="00156463"/>
    <w:rsid w:val="001622A8"/>
    <w:rsid w:val="00180494"/>
    <w:rsid w:val="00185358"/>
    <w:rsid w:val="00186361"/>
    <w:rsid w:val="001A2CC5"/>
    <w:rsid w:val="001A4E2D"/>
    <w:rsid w:val="001B1959"/>
    <w:rsid w:val="001C4538"/>
    <w:rsid w:val="001C6300"/>
    <w:rsid w:val="001D3DAA"/>
    <w:rsid w:val="001E1727"/>
    <w:rsid w:val="001E3571"/>
    <w:rsid w:val="001E4D9E"/>
    <w:rsid w:val="001F3F7F"/>
    <w:rsid w:val="001F4509"/>
    <w:rsid w:val="002020B6"/>
    <w:rsid w:val="00213DB7"/>
    <w:rsid w:val="00215BCC"/>
    <w:rsid w:val="00224273"/>
    <w:rsid w:val="0023187F"/>
    <w:rsid w:val="00231A25"/>
    <w:rsid w:val="00235E48"/>
    <w:rsid w:val="00237A51"/>
    <w:rsid w:val="002417DA"/>
    <w:rsid w:val="00241984"/>
    <w:rsid w:val="0024502D"/>
    <w:rsid w:val="00252A9B"/>
    <w:rsid w:val="00253309"/>
    <w:rsid w:val="00263A8B"/>
    <w:rsid w:val="00265320"/>
    <w:rsid w:val="00270919"/>
    <w:rsid w:val="002710BE"/>
    <w:rsid w:val="002743D1"/>
    <w:rsid w:val="002774FB"/>
    <w:rsid w:val="002A1FB8"/>
    <w:rsid w:val="002A6108"/>
    <w:rsid w:val="002B6E45"/>
    <w:rsid w:val="002B7348"/>
    <w:rsid w:val="002B7473"/>
    <w:rsid w:val="002B7C7D"/>
    <w:rsid w:val="002B7E66"/>
    <w:rsid w:val="002C1BA4"/>
    <w:rsid w:val="002D336B"/>
    <w:rsid w:val="002D5D31"/>
    <w:rsid w:val="002E341C"/>
    <w:rsid w:val="002E3F91"/>
    <w:rsid w:val="002E558D"/>
    <w:rsid w:val="003014F6"/>
    <w:rsid w:val="00310A2E"/>
    <w:rsid w:val="003203BC"/>
    <w:rsid w:val="00321BA1"/>
    <w:rsid w:val="00324747"/>
    <w:rsid w:val="00336A89"/>
    <w:rsid w:val="00340671"/>
    <w:rsid w:val="00345440"/>
    <w:rsid w:val="00356361"/>
    <w:rsid w:val="003659FA"/>
    <w:rsid w:val="003729C9"/>
    <w:rsid w:val="00376CD9"/>
    <w:rsid w:val="00377C01"/>
    <w:rsid w:val="003832BB"/>
    <w:rsid w:val="003865C3"/>
    <w:rsid w:val="003A177C"/>
    <w:rsid w:val="003A2E68"/>
    <w:rsid w:val="003B21AD"/>
    <w:rsid w:val="003C5D37"/>
    <w:rsid w:val="003C7655"/>
    <w:rsid w:val="003D54D9"/>
    <w:rsid w:val="003D75FB"/>
    <w:rsid w:val="003E0CDB"/>
    <w:rsid w:val="004021B9"/>
    <w:rsid w:val="00404F20"/>
    <w:rsid w:val="0040664F"/>
    <w:rsid w:val="00411E6C"/>
    <w:rsid w:val="00414E20"/>
    <w:rsid w:val="00415D65"/>
    <w:rsid w:val="00422211"/>
    <w:rsid w:val="00443722"/>
    <w:rsid w:val="00447A98"/>
    <w:rsid w:val="0045091C"/>
    <w:rsid w:val="0045563D"/>
    <w:rsid w:val="00463C9D"/>
    <w:rsid w:val="00463FC0"/>
    <w:rsid w:val="00470375"/>
    <w:rsid w:val="004754B8"/>
    <w:rsid w:val="0049577E"/>
    <w:rsid w:val="004B3B80"/>
    <w:rsid w:val="004B6279"/>
    <w:rsid w:val="004C09BB"/>
    <w:rsid w:val="004D28E5"/>
    <w:rsid w:val="004E5E39"/>
    <w:rsid w:val="004E6440"/>
    <w:rsid w:val="004E730C"/>
    <w:rsid w:val="004F4FD7"/>
    <w:rsid w:val="004F7547"/>
    <w:rsid w:val="0050108B"/>
    <w:rsid w:val="00501AF9"/>
    <w:rsid w:val="00512FEE"/>
    <w:rsid w:val="00514614"/>
    <w:rsid w:val="005204AB"/>
    <w:rsid w:val="00521D80"/>
    <w:rsid w:val="005224B1"/>
    <w:rsid w:val="00530A9C"/>
    <w:rsid w:val="00532F9B"/>
    <w:rsid w:val="00533C6C"/>
    <w:rsid w:val="0053626E"/>
    <w:rsid w:val="00544D5B"/>
    <w:rsid w:val="00552131"/>
    <w:rsid w:val="005705AE"/>
    <w:rsid w:val="00587736"/>
    <w:rsid w:val="0059052C"/>
    <w:rsid w:val="005B1B31"/>
    <w:rsid w:val="005B2821"/>
    <w:rsid w:val="005B5A79"/>
    <w:rsid w:val="005D26F5"/>
    <w:rsid w:val="005D4B6D"/>
    <w:rsid w:val="005F23A3"/>
    <w:rsid w:val="005F34DC"/>
    <w:rsid w:val="005F5B84"/>
    <w:rsid w:val="005F5F54"/>
    <w:rsid w:val="00601D3A"/>
    <w:rsid w:val="006049E9"/>
    <w:rsid w:val="00604B06"/>
    <w:rsid w:val="006053C1"/>
    <w:rsid w:val="00606D6C"/>
    <w:rsid w:val="006105F3"/>
    <w:rsid w:val="00614CB9"/>
    <w:rsid w:val="00615965"/>
    <w:rsid w:val="006207D8"/>
    <w:rsid w:val="00623666"/>
    <w:rsid w:val="00631A21"/>
    <w:rsid w:val="00645830"/>
    <w:rsid w:val="00674889"/>
    <w:rsid w:val="00680DFD"/>
    <w:rsid w:val="00684331"/>
    <w:rsid w:val="0068735A"/>
    <w:rsid w:val="00697BBF"/>
    <w:rsid w:val="006B69F2"/>
    <w:rsid w:val="006C170B"/>
    <w:rsid w:val="006C45EA"/>
    <w:rsid w:val="006C47FB"/>
    <w:rsid w:val="006D06DE"/>
    <w:rsid w:val="006D0936"/>
    <w:rsid w:val="006D1F0E"/>
    <w:rsid w:val="006F375E"/>
    <w:rsid w:val="006F4889"/>
    <w:rsid w:val="006F5F29"/>
    <w:rsid w:val="00715582"/>
    <w:rsid w:val="007216CF"/>
    <w:rsid w:val="0072413C"/>
    <w:rsid w:val="007253F1"/>
    <w:rsid w:val="007308F0"/>
    <w:rsid w:val="007324E9"/>
    <w:rsid w:val="00732948"/>
    <w:rsid w:val="00733EBF"/>
    <w:rsid w:val="00753D90"/>
    <w:rsid w:val="0075662F"/>
    <w:rsid w:val="007633B2"/>
    <w:rsid w:val="00776EE1"/>
    <w:rsid w:val="007840DA"/>
    <w:rsid w:val="00785249"/>
    <w:rsid w:val="00785C00"/>
    <w:rsid w:val="007860B0"/>
    <w:rsid w:val="007909C2"/>
    <w:rsid w:val="00794784"/>
    <w:rsid w:val="007A0166"/>
    <w:rsid w:val="007A1A89"/>
    <w:rsid w:val="007A6CC1"/>
    <w:rsid w:val="007B1F08"/>
    <w:rsid w:val="007B2BED"/>
    <w:rsid w:val="007B3C38"/>
    <w:rsid w:val="007B5183"/>
    <w:rsid w:val="007B6273"/>
    <w:rsid w:val="007B66DA"/>
    <w:rsid w:val="007C74D5"/>
    <w:rsid w:val="007D3378"/>
    <w:rsid w:val="007D44E5"/>
    <w:rsid w:val="007E1FB4"/>
    <w:rsid w:val="007E74B0"/>
    <w:rsid w:val="007F2AD7"/>
    <w:rsid w:val="00803C89"/>
    <w:rsid w:val="0080684D"/>
    <w:rsid w:val="008167E3"/>
    <w:rsid w:val="00821865"/>
    <w:rsid w:val="008220D0"/>
    <w:rsid w:val="00827AF3"/>
    <w:rsid w:val="008315DE"/>
    <w:rsid w:val="00834131"/>
    <w:rsid w:val="00841EE0"/>
    <w:rsid w:val="00842CC0"/>
    <w:rsid w:val="008561B3"/>
    <w:rsid w:val="008616C1"/>
    <w:rsid w:val="00861987"/>
    <w:rsid w:val="00861F03"/>
    <w:rsid w:val="00864023"/>
    <w:rsid w:val="00871B07"/>
    <w:rsid w:val="00877943"/>
    <w:rsid w:val="00887306"/>
    <w:rsid w:val="008877E5"/>
    <w:rsid w:val="00890DC0"/>
    <w:rsid w:val="00893F98"/>
    <w:rsid w:val="00897490"/>
    <w:rsid w:val="008A320A"/>
    <w:rsid w:val="008B44C9"/>
    <w:rsid w:val="008B5452"/>
    <w:rsid w:val="008C4A46"/>
    <w:rsid w:val="008E3902"/>
    <w:rsid w:val="008E63A4"/>
    <w:rsid w:val="008F6CA1"/>
    <w:rsid w:val="00903A9D"/>
    <w:rsid w:val="00904A31"/>
    <w:rsid w:val="00912291"/>
    <w:rsid w:val="009149D5"/>
    <w:rsid w:val="0091616A"/>
    <w:rsid w:val="00931582"/>
    <w:rsid w:val="0093605A"/>
    <w:rsid w:val="00936794"/>
    <w:rsid w:val="00940485"/>
    <w:rsid w:val="009429BB"/>
    <w:rsid w:val="0095044B"/>
    <w:rsid w:val="00952AE9"/>
    <w:rsid w:val="009577C6"/>
    <w:rsid w:val="00971D9B"/>
    <w:rsid w:val="009728C2"/>
    <w:rsid w:val="00984D3E"/>
    <w:rsid w:val="00990C35"/>
    <w:rsid w:val="009A0184"/>
    <w:rsid w:val="009A2916"/>
    <w:rsid w:val="009C17EB"/>
    <w:rsid w:val="009D17A5"/>
    <w:rsid w:val="009E069A"/>
    <w:rsid w:val="009E72A0"/>
    <w:rsid w:val="00A07297"/>
    <w:rsid w:val="00A137D1"/>
    <w:rsid w:val="00A24E49"/>
    <w:rsid w:val="00A35E68"/>
    <w:rsid w:val="00A37F7A"/>
    <w:rsid w:val="00A41D2F"/>
    <w:rsid w:val="00A43434"/>
    <w:rsid w:val="00A504BA"/>
    <w:rsid w:val="00A56F3B"/>
    <w:rsid w:val="00A57F39"/>
    <w:rsid w:val="00A63504"/>
    <w:rsid w:val="00A65EA5"/>
    <w:rsid w:val="00A71039"/>
    <w:rsid w:val="00A757AA"/>
    <w:rsid w:val="00A772D9"/>
    <w:rsid w:val="00A923C2"/>
    <w:rsid w:val="00AA3F69"/>
    <w:rsid w:val="00AB0E2F"/>
    <w:rsid w:val="00AB638F"/>
    <w:rsid w:val="00AB6B04"/>
    <w:rsid w:val="00AC2B8A"/>
    <w:rsid w:val="00AE13BA"/>
    <w:rsid w:val="00AF56DE"/>
    <w:rsid w:val="00B06818"/>
    <w:rsid w:val="00B1529B"/>
    <w:rsid w:val="00B15F86"/>
    <w:rsid w:val="00B302BC"/>
    <w:rsid w:val="00B376F6"/>
    <w:rsid w:val="00B37C63"/>
    <w:rsid w:val="00B42618"/>
    <w:rsid w:val="00B43994"/>
    <w:rsid w:val="00B50FED"/>
    <w:rsid w:val="00B5315F"/>
    <w:rsid w:val="00B56043"/>
    <w:rsid w:val="00B64865"/>
    <w:rsid w:val="00B80FB7"/>
    <w:rsid w:val="00B81952"/>
    <w:rsid w:val="00B823D1"/>
    <w:rsid w:val="00B85F69"/>
    <w:rsid w:val="00B879E6"/>
    <w:rsid w:val="00B906B0"/>
    <w:rsid w:val="00BA3CC3"/>
    <w:rsid w:val="00BA5C9B"/>
    <w:rsid w:val="00BA7B50"/>
    <w:rsid w:val="00BB2FAC"/>
    <w:rsid w:val="00BB69E1"/>
    <w:rsid w:val="00BC0C7C"/>
    <w:rsid w:val="00BC5197"/>
    <w:rsid w:val="00BC5B12"/>
    <w:rsid w:val="00BD3915"/>
    <w:rsid w:val="00BF167B"/>
    <w:rsid w:val="00BF5F5F"/>
    <w:rsid w:val="00C0075C"/>
    <w:rsid w:val="00C02AC3"/>
    <w:rsid w:val="00C03516"/>
    <w:rsid w:val="00C0417D"/>
    <w:rsid w:val="00C07204"/>
    <w:rsid w:val="00C163D7"/>
    <w:rsid w:val="00C16E4F"/>
    <w:rsid w:val="00C17068"/>
    <w:rsid w:val="00C17C9A"/>
    <w:rsid w:val="00C23892"/>
    <w:rsid w:val="00C24A2E"/>
    <w:rsid w:val="00C25C98"/>
    <w:rsid w:val="00C30E56"/>
    <w:rsid w:val="00C44D3E"/>
    <w:rsid w:val="00C60249"/>
    <w:rsid w:val="00C60D2E"/>
    <w:rsid w:val="00C65E2A"/>
    <w:rsid w:val="00C73B34"/>
    <w:rsid w:val="00C81A5B"/>
    <w:rsid w:val="00C82632"/>
    <w:rsid w:val="00C83C6A"/>
    <w:rsid w:val="00C8402D"/>
    <w:rsid w:val="00C856E7"/>
    <w:rsid w:val="00C87985"/>
    <w:rsid w:val="00CA1980"/>
    <w:rsid w:val="00CB7C63"/>
    <w:rsid w:val="00CC1027"/>
    <w:rsid w:val="00CC5659"/>
    <w:rsid w:val="00CC7062"/>
    <w:rsid w:val="00CD0D07"/>
    <w:rsid w:val="00CD13AC"/>
    <w:rsid w:val="00CD1DC4"/>
    <w:rsid w:val="00CD2AF8"/>
    <w:rsid w:val="00CD5764"/>
    <w:rsid w:val="00CE259F"/>
    <w:rsid w:val="00CE5BC4"/>
    <w:rsid w:val="00CF0268"/>
    <w:rsid w:val="00CF505E"/>
    <w:rsid w:val="00D037E8"/>
    <w:rsid w:val="00D1464C"/>
    <w:rsid w:val="00D34B2E"/>
    <w:rsid w:val="00D352A0"/>
    <w:rsid w:val="00D4065F"/>
    <w:rsid w:val="00D4222E"/>
    <w:rsid w:val="00D52C0E"/>
    <w:rsid w:val="00D5389F"/>
    <w:rsid w:val="00D5522C"/>
    <w:rsid w:val="00D55733"/>
    <w:rsid w:val="00D60502"/>
    <w:rsid w:val="00D660E7"/>
    <w:rsid w:val="00D6664E"/>
    <w:rsid w:val="00D71CF1"/>
    <w:rsid w:val="00D7430D"/>
    <w:rsid w:val="00D74646"/>
    <w:rsid w:val="00D75E25"/>
    <w:rsid w:val="00D76675"/>
    <w:rsid w:val="00D96929"/>
    <w:rsid w:val="00DA42DD"/>
    <w:rsid w:val="00DB38F3"/>
    <w:rsid w:val="00DB3B9A"/>
    <w:rsid w:val="00DC3F06"/>
    <w:rsid w:val="00DC6248"/>
    <w:rsid w:val="00DD0772"/>
    <w:rsid w:val="00DD13C2"/>
    <w:rsid w:val="00DD2FBC"/>
    <w:rsid w:val="00DF2653"/>
    <w:rsid w:val="00DF5455"/>
    <w:rsid w:val="00E050ED"/>
    <w:rsid w:val="00E13F6D"/>
    <w:rsid w:val="00E21F0C"/>
    <w:rsid w:val="00E21F7D"/>
    <w:rsid w:val="00E233A2"/>
    <w:rsid w:val="00E42655"/>
    <w:rsid w:val="00E467CE"/>
    <w:rsid w:val="00E46D3B"/>
    <w:rsid w:val="00E55D09"/>
    <w:rsid w:val="00E86BD8"/>
    <w:rsid w:val="00E959FC"/>
    <w:rsid w:val="00EB6CAE"/>
    <w:rsid w:val="00EB79EA"/>
    <w:rsid w:val="00EC0F5E"/>
    <w:rsid w:val="00EC6A17"/>
    <w:rsid w:val="00EC7CBD"/>
    <w:rsid w:val="00ED13D7"/>
    <w:rsid w:val="00EE1077"/>
    <w:rsid w:val="00EE1248"/>
    <w:rsid w:val="00EE2479"/>
    <w:rsid w:val="00EE4602"/>
    <w:rsid w:val="00F0229B"/>
    <w:rsid w:val="00F0614E"/>
    <w:rsid w:val="00F0633B"/>
    <w:rsid w:val="00F06D49"/>
    <w:rsid w:val="00F15439"/>
    <w:rsid w:val="00F258CB"/>
    <w:rsid w:val="00F32E51"/>
    <w:rsid w:val="00F336D5"/>
    <w:rsid w:val="00F35A2E"/>
    <w:rsid w:val="00F40365"/>
    <w:rsid w:val="00F539E2"/>
    <w:rsid w:val="00F6095B"/>
    <w:rsid w:val="00F65054"/>
    <w:rsid w:val="00F67C4E"/>
    <w:rsid w:val="00F67CA7"/>
    <w:rsid w:val="00F70BA9"/>
    <w:rsid w:val="00F714B5"/>
    <w:rsid w:val="00F72DB6"/>
    <w:rsid w:val="00F738C9"/>
    <w:rsid w:val="00F82970"/>
    <w:rsid w:val="00F865FD"/>
    <w:rsid w:val="00F877EA"/>
    <w:rsid w:val="00F94118"/>
    <w:rsid w:val="00F95CBA"/>
    <w:rsid w:val="00F96933"/>
    <w:rsid w:val="00F97353"/>
    <w:rsid w:val="00FA5372"/>
    <w:rsid w:val="00FC1E92"/>
    <w:rsid w:val="00FC6CD3"/>
    <w:rsid w:val="00FC7044"/>
    <w:rsid w:val="00FD2933"/>
    <w:rsid w:val="00FE0361"/>
    <w:rsid w:val="00FE186A"/>
    <w:rsid w:val="00FF5A02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8CEB9"/>
  <w15:chartTrackingRefBased/>
  <w15:docId w15:val="{822F89BF-1A17-45D7-87BA-023D6A69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FC"/>
  </w:style>
  <w:style w:type="paragraph" w:styleId="Heading1">
    <w:name w:val="heading 1"/>
    <w:basedOn w:val="Normal"/>
    <w:next w:val="Normal"/>
    <w:link w:val="Heading1Char"/>
    <w:uiPriority w:val="9"/>
    <w:qFormat/>
    <w:rsid w:val="00F70BA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B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B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B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B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B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B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B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B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B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5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8F0"/>
  </w:style>
  <w:style w:type="paragraph" w:styleId="Footer">
    <w:name w:val="footer"/>
    <w:basedOn w:val="Normal"/>
    <w:link w:val="FooterChar"/>
    <w:uiPriority w:val="99"/>
    <w:unhideWhenUsed/>
    <w:rsid w:val="00730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8F0"/>
  </w:style>
  <w:style w:type="table" w:styleId="PlainTable5">
    <w:name w:val="Plain Table 5"/>
    <w:basedOn w:val="TableNormal"/>
    <w:uiPriority w:val="45"/>
    <w:rsid w:val="00D406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0BA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BA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BA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BA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BA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BA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BA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BA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BA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0BA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70B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70BA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B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70BA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70BA9"/>
    <w:rPr>
      <w:b/>
      <w:bCs/>
    </w:rPr>
  </w:style>
  <w:style w:type="character" w:styleId="Emphasis">
    <w:name w:val="Emphasis"/>
    <w:basedOn w:val="DefaultParagraphFont"/>
    <w:uiPriority w:val="20"/>
    <w:qFormat/>
    <w:rsid w:val="00F70BA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70B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0BA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70BA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BA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BA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0BA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70B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0BA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70BA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70BA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0BA9"/>
    <w:pPr>
      <w:outlineLvl w:val="9"/>
    </w:pPr>
  </w:style>
  <w:style w:type="table" w:styleId="GridTable5Dark-Accent3">
    <w:name w:val="Grid Table 5 Dark Accent 3"/>
    <w:basedOn w:val="TableNormal"/>
    <w:uiPriority w:val="50"/>
    <w:rsid w:val="00FE03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FE03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0F5F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F5F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8220D0"/>
    <w:pPr>
      <w:spacing w:after="0" w:line="240" w:lineRule="auto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BFBFBF" w:themeFill="background1" w:themeFillShade="BF"/>
      <w:vAlign w:val="center"/>
    </w:tcPr>
  </w:style>
  <w:style w:type="table" w:styleId="GridTable4-Accent3">
    <w:name w:val="Grid Table 4 Accent 3"/>
    <w:basedOn w:val="TableNormal"/>
    <w:uiPriority w:val="49"/>
    <w:rsid w:val="002C1BA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E86BD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804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D1F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161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3">
    <w:name w:val="List Table 2 Accent 3"/>
    <w:basedOn w:val="TableNormal"/>
    <w:uiPriority w:val="47"/>
    <w:rsid w:val="002E558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D1DC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ipal@mec.ac.i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odcs@mec.ac.in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mailto:pranavkpradeep.mec@gmail.com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pranavkpradeep.mec@gmail.com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5.png"/><Relationship Id="rId5" Type="http://schemas.openxmlformats.org/officeDocument/2006/relationships/image" Target="media/image40.jpg"/><Relationship Id="rId4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ha\OneDrive\Documents\Custom%20Office%20Templates\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7CF4BEA-74F0-4BD3-99AA-87D8A48B3CDC}">
  <we:reference id="wa104380050" version="3.1.0.0" store="en-US" storeType="OMEX"/>
  <we:alternateReferences>
    <we:reference id="WA104380050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8E4614A-3C45-4981-9702-7C64B32BF2D3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F236C-202E-4A32-848C-86D7F0EBC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</Template>
  <TotalTime>33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Dilhaq P Shakir</dc:creator>
  <cp:keywords/>
  <dc:description/>
  <cp:lastModifiedBy>Pranav K Pradeep Pranav</cp:lastModifiedBy>
  <cp:revision>7</cp:revision>
  <cp:lastPrinted>2024-08-16T18:45:00Z</cp:lastPrinted>
  <dcterms:created xsi:type="dcterms:W3CDTF">2024-06-28T12:00:00Z</dcterms:created>
  <dcterms:modified xsi:type="dcterms:W3CDTF">2024-08-16T18:52:00Z</dcterms:modified>
</cp:coreProperties>
</file>